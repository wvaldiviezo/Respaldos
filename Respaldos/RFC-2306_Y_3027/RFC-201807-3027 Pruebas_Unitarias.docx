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64" w:rsidRPr="0036366C" w:rsidRDefault="00EB0864" w:rsidP="0001575E">
      <w:pPr>
        <w:ind w:left="567" w:hanging="567"/>
        <w:jc w:val="right"/>
        <w:rPr>
          <w:lang w:val="es-MX"/>
        </w:rPr>
      </w:pPr>
    </w:p>
    <w:p w:rsidR="00EB0864" w:rsidRPr="0036366C" w:rsidRDefault="00EB0864" w:rsidP="00EB0864">
      <w:pPr>
        <w:jc w:val="left"/>
        <w:rPr>
          <w:lang w:val="es-MX"/>
        </w:rPr>
      </w:pPr>
    </w:p>
    <w:p w:rsidR="00EB0864" w:rsidRPr="0036366C" w:rsidRDefault="00EB0864" w:rsidP="00EB0864">
      <w:pPr>
        <w:jc w:val="left"/>
        <w:rPr>
          <w:lang w:val="es-MX"/>
        </w:rPr>
      </w:pPr>
    </w:p>
    <w:p w:rsidR="00EB0864" w:rsidRPr="0036366C" w:rsidRDefault="00EB0864" w:rsidP="00EB0864">
      <w:pPr>
        <w:jc w:val="left"/>
        <w:rPr>
          <w:lang w:val="es-MX"/>
        </w:rPr>
      </w:pPr>
    </w:p>
    <w:p w:rsidR="00EB0864" w:rsidRPr="0036366C" w:rsidRDefault="00EB0864" w:rsidP="00EB0864">
      <w:pPr>
        <w:jc w:val="left"/>
        <w:rPr>
          <w:lang w:val="es-MX"/>
        </w:rPr>
      </w:pPr>
    </w:p>
    <w:p w:rsidR="00EB0864" w:rsidRPr="0036366C" w:rsidRDefault="00EB0864" w:rsidP="00EB0864">
      <w:pPr>
        <w:jc w:val="left"/>
        <w:rPr>
          <w:lang w:val="es-MX"/>
        </w:rPr>
      </w:pPr>
    </w:p>
    <w:p w:rsidR="00EB0864" w:rsidRPr="0036366C" w:rsidRDefault="00EB0864" w:rsidP="00EB0864">
      <w:pPr>
        <w:jc w:val="left"/>
        <w:rPr>
          <w:lang w:val="es-MX"/>
        </w:rPr>
      </w:pPr>
    </w:p>
    <w:p w:rsidR="00EB0864" w:rsidRPr="0036366C" w:rsidRDefault="00EB0864" w:rsidP="00366450">
      <w:pPr>
        <w:ind w:left="567" w:hanging="567"/>
        <w:jc w:val="lef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F70C02" w:rsidRPr="007B64A4" w:rsidRDefault="00F70C02" w:rsidP="00F4217E">
      <w:pPr>
        <w:jc w:val="center"/>
        <w:rPr>
          <w:b/>
          <w:sz w:val="40"/>
          <w:szCs w:val="40"/>
          <w:lang w:val="es-MX"/>
        </w:rPr>
      </w:pPr>
      <w:r w:rsidRPr="007B64A4">
        <w:rPr>
          <w:b/>
          <w:sz w:val="40"/>
          <w:szCs w:val="40"/>
          <w:lang w:val="es-MX"/>
        </w:rPr>
        <w:t xml:space="preserve">PRUEBAS </w:t>
      </w:r>
      <w:r w:rsidRPr="007B64A4">
        <w:rPr>
          <w:rFonts w:cs="Arial"/>
          <w:b/>
          <w:sz w:val="40"/>
          <w:szCs w:val="40"/>
          <w:lang w:val="es-MX"/>
        </w:rPr>
        <w:t xml:space="preserve">UNITARIAS </w:t>
      </w:r>
      <w:r w:rsidR="00B21558" w:rsidRPr="00B21558">
        <w:rPr>
          <w:rFonts w:cs="Arial"/>
          <w:b/>
          <w:sz w:val="40"/>
          <w:szCs w:val="40"/>
          <w:lang w:val="es-MX"/>
        </w:rPr>
        <w:t>RFC-</w:t>
      </w:r>
      <w:r w:rsidR="000075F2" w:rsidRPr="000075F2">
        <w:t xml:space="preserve"> </w:t>
      </w:r>
      <w:r w:rsidR="000075F2" w:rsidRPr="000075F2">
        <w:rPr>
          <w:rFonts w:cs="Arial"/>
          <w:b/>
          <w:sz w:val="40"/>
          <w:szCs w:val="40"/>
          <w:lang w:val="es-MX"/>
        </w:rPr>
        <w:t>201807-3027</w:t>
      </w: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EB0864" w:rsidRPr="0036366C" w:rsidRDefault="00EB0864" w:rsidP="00EB0864">
      <w:pPr>
        <w:jc w:val="right"/>
        <w:rPr>
          <w:lang w:val="es-MX"/>
        </w:rPr>
      </w:pPr>
    </w:p>
    <w:p w:rsidR="00426C7E" w:rsidRPr="0036366C" w:rsidRDefault="00426C7E" w:rsidP="00EB0864">
      <w:pPr>
        <w:jc w:val="right"/>
        <w:rPr>
          <w:lang w:val="es-MX"/>
        </w:rPr>
      </w:pPr>
    </w:p>
    <w:p w:rsidR="00426C7E" w:rsidRPr="0036366C" w:rsidRDefault="00426C7E" w:rsidP="00EB0864">
      <w:pPr>
        <w:jc w:val="right"/>
        <w:rPr>
          <w:lang w:val="es-MX"/>
        </w:rPr>
      </w:pPr>
    </w:p>
    <w:p w:rsidR="00426C7E" w:rsidRPr="0036366C" w:rsidRDefault="00426C7E" w:rsidP="00EB0864">
      <w:pPr>
        <w:jc w:val="right"/>
        <w:rPr>
          <w:lang w:val="es-MX"/>
        </w:rPr>
      </w:pPr>
    </w:p>
    <w:p w:rsidR="00FF1F04" w:rsidRPr="0036366C" w:rsidRDefault="000421E7" w:rsidP="001B3DE2">
      <w:pPr>
        <w:spacing w:before="100"/>
        <w:jc w:val="right"/>
        <w:rPr>
          <w:b/>
          <w:color w:val="0F243E"/>
          <w:sz w:val="36"/>
          <w:szCs w:val="36"/>
          <w:lang w:val="es-MX"/>
        </w:rPr>
      </w:pPr>
      <w:r w:rsidRPr="0036366C">
        <w:rPr>
          <w:lang w:val="es-MX"/>
        </w:rPr>
        <w:fldChar w:fldCharType="begin"/>
      </w:r>
      <w:r w:rsidR="00CA3C2B" w:rsidRPr="0036366C">
        <w:rPr>
          <w:lang w:val="es-MX"/>
        </w:rPr>
        <w:instrText xml:space="preserve"> TITLE  \* MERGEFORMAT </w:instrText>
      </w:r>
      <w:r w:rsidRPr="0036366C">
        <w:rPr>
          <w:lang w:val="es-MX"/>
        </w:rPr>
        <w:fldChar w:fldCharType="separate"/>
      </w:r>
      <w:r w:rsidR="00F0363B" w:rsidRPr="00F0363B">
        <w:rPr>
          <w:b/>
          <w:sz w:val="40"/>
          <w:szCs w:val="40"/>
        </w:rPr>
        <w:t xml:space="preserve"> </w:t>
      </w:r>
      <w:r w:rsidR="00F0363B">
        <w:rPr>
          <w:b/>
          <w:sz w:val="40"/>
          <w:szCs w:val="40"/>
        </w:rPr>
        <w:t>APLICACIÓ</w:t>
      </w:r>
      <w:r w:rsidR="00F0363B" w:rsidRPr="001D269B">
        <w:rPr>
          <w:b/>
          <w:sz w:val="40"/>
          <w:szCs w:val="40"/>
        </w:rPr>
        <w:t xml:space="preserve">N </w:t>
      </w:r>
      <w:r w:rsidR="00F0363B">
        <w:rPr>
          <w:b/>
          <w:sz w:val="40"/>
          <w:szCs w:val="40"/>
        </w:rPr>
        <w:t xml:space="preserve">WEB </w:t>
      </w:r>
      <w:r w:rsidR="00F0363B" w:rsidRPr="004D6DDA">
        <w:rPr>
          <w:b/>
          <w:sz w:val="40"/>
          <w:szCs w:val="40"/>
        </w:rPr>
        <w:t>ADMINISTRACIÓN DE PROCESOS JUDICIALES DE ASESORÍA JURÍDICA</w:t>
      </w:r>
      <w:r w:rsidR="00C0272E">
        <w:rPr>
          <w:b/>
          <w:sz w:val="36"/>
          <w:szCs w:val="36"/>
        </w:rPr>
        <w:t>.</w:t>
      </w:r>
    </w:p>
    <w:p w:rsidR="00EB0864" w:rsidRPr="0036366C" w:rsidRDefault="000421E7" w:rsidP="00FF1F04">
      <w:pPr>
        <w:spacing w:before="100"/>
        <w:jc w:val="right"/>
        <w:rPr>
          <w:lang w:val="es-MX"/>
        </w:rPr>
      </w:pPr>
      <w:r w:rsidRPr="0036366C">
        <w:rPr>
          <w:lang w:val="es-MX"/>
        </w:rPr>
        <w:fldChar w:fldCharType="end"/>
      </w:r>
    </w:p>
    <w:p w:rsidR="00EB0864" w:rsidRPr="0036366C" w:rsidRDefault="00F0363B" w:rsidP="00EB0864">
      <w:pPr>
        <w:jc w:val="right"/>
        <w:rPr>
          <w:lang w:val="es-MX"/>
        </w:rPr>
      </w:pPr>
      <w:r>
        <w:rPr>
          <w:lang w:val="es-MX"/>
        </w:rPr>
        <w:t>Versión 1.0</w:t>
      </w:r>
      <w:r w:rsidR="00EB0864" w:rsidRPr="0036366C">
        <w:rPr>
          <w:lang w:val="es-MX"/>
        </w:rPr>
        <w:t xml:space="preserve"> </w:t>
      </w:r>
    </w:p>
    <w:p w:rsidR="005C0CB0" w:rsidRPr="0036366C" w:rsidRDefault="005C0CB0" w:rsidP="00F0363B">
      <w:pPr>
        <w:rPr>
          <w:lang w:val="es-MX"/>
        </w:rPr>
        <w:sectPr w:rsidR="005C0CB0" w:rsidRPr="0036366C" w:rsidSect="00CE6C46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440" w:right="1440" w:bottom="1440" w:left="1440" w:header="1843" w:footer="1729" w:gutter="0"/>
          <w:cols w:space="720"/>
          <w:docGrid w:linePitch="360"/>
        </w:sectPr>
      </w:pPr>
    </w:p>
    <w:p w:rsidR="005C0CB0" w:rsidRPr="0036366C" w:rsidRDefault="005C0CB0">
      <w:pPr>
        <w:pStyle w:val="Ttulo"/>
        <w:rPr>
          <w:lang w:val="es-MX"/>
        </w:rPr>
      </w:pPr>
      <w:r w:rsidRPr="0036366C">
        <w:rPr>
          <w:lang w:val="es-MX"/>
        </w:rPr>
        <w:lastRenderedPageBreak/>
        <w:t>Contenido</w:t>
      </w:r>
    </w:p>
    <w:p w:rsidR="001D4C04" w:rsidRPr="0036366C" w:rsidRDefault="001D4C04">
      <w:pPr>
        <w:pStyle w:val="Ttulo"/>
        <w:rPr>
          <w:lang w:val="es-MX"/>
        </w:rPr>
      </w:pPr>
    </w:p>
    <w:p w:rsidR="002B5262" w:rsidRDefault="000421E7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 w:rsidRPr="0036366C">
        <w:rPr>
          <w:rFonts w:cs="Arial"/>
          <w:b w:val="0"/>
          <w:bCs w:val="0"/>
          <w:caps w:val="0"/>
          <w:smallCaps/>
          <w:lang w:val="es-MX"/>
        </w:rPr>
        <w:fldChar w:fldCharType="begin"/>
      </w:r>
      <w:r w:rsidR="005C0CB0" w:rsidRPr="0036366C">
        <w:rPr>
          <w:rFonts w:cs="Arial"/>
          <w:b w:val="0"/>
          <w:bCs w:val="0"/>
          <w:caps w:val="0"/>
          <w:smallCaps/>
          <w:lang w:val="es-MX"/>
        </w:rPr>
        <w:instrText xml:space="preserve"> TOC \o "1-6" \h \z </w:instrText>
      </w:r>
      <w:r w:rsidRPr="0036366C">
        <w:rPr>
          <w:rFonts w:cs="Arial"/>
          <w:b w:val="0"/>
          <w:bCs w:val="0"/>
          <w:caps w:val="0"/>
          <w:smallCaps/>
          <w:lang w:val="es-MX"/>
        </w:rPr>
        <w:fldChar w:fldCharType="separate"/>
      </w:r>
      <w:hyperlink w:anchor="_Toc514940365" w:history="1">
        <w:r w:rsidR="002B5262" w:rsidRPr="00E0260F">
          <w:rPr>
            <w:rStyle w:val="Hipervnculo"/>
            <w:noProof/>
            <w:lang w:val="es-MX"/>
          </w:rPr>
          <w:t>1.</w:t>
        </w:r>
        <w:r w:rsidR="002B52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2B5262" w:rsidRPr="00E0260F">
          <w:rPr>
            <w:rStyle w:val="Hipervnculo"/>
            <w:noProof/>
            <w:lang w:val="es-MX"/>
          </w:rPr>
          <w:t>INTRODUCCION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_Toc514940365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2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14940366" w:history="1">
        <w:r w:rsidR="002B5262" w:rsidRPr="00E0260F">
          <w:rPr>
            <w:rStyle w:val="Hipervnculo"/>
            <w:noProof/>
            <w:lang w:val="es-MX"/>
          </w:rPr>
          <w:t>2.</w:t>
        </w:r>
        <w:r w:rsidR="002B52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2B5262" w:rsidRPr="00E0260F">
          <w:rPr>
            <w:rStyle w:val="Hipervnculo"/>
            <w:noProof/>
            <w:lang w:val="es-MX"/>
          </w:rPr>
          <w:t>CAMBIOS EN DATOS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_Toc514940366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2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14940367" w:history="1">
        <w:r w:rsidR="002B5262" w:rsidRPr="00E0260F">
          <w:rPr>
            <w:rStyle w:val="Hipervnculo"/>
            <w:noProof/>
            <w:lang w:val="es-MX"/>
          </w:rPr>
          <w:t>3.</w:t>
        </w:r>
        <w:r w:rsidR="002B52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2B5262" w:rsidRPr="00E0260F">
          <w:rPr>
            <w:rStyle w:val="Hipervnculo"/>
            <w:noProof/>
            <w:lang w:val="es-MX"/>
          </w:rPr>
          <w:t>STORED PROCEDURES AFECTADOS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_Toc514940367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2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14940368" w:history="1">
        <w:r w:rsidR="002B5262" w:rsidRPr="00E0260F">
          <w:rPr>
            <w:rStyle w:val="Hipervnculo"/>
            <w:noProof/>
            <w:lang w:val="es-MX"/>
          </w:rPr>
          <w:t>4.</w:t>
        </w:r>
        <w:r w:rsidR="002B52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2B5262" w:rsidRPr="00E0260F">
          <w:rPr>
            <w:rStyle w:val="Hipervnculo"/>
            <w:noProof/>
            <w:lang w:val="es-MX"/>
          </w:rPr>
          <w:t>PROGRAMAS AFECTADOS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_Toc514940368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2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14940369" w:history="1">
        <w:r w:rsidR="002B5262" w:rsidRPr="00E0260F">
          <w:rPr>
            <w:rStyle w:val="Hipervnculo"/>
            <w:noProof/>
            <w:lang w:val="es-MX"/>
          </w:rPr>
          <w:t>5.</w:t>
        </w:r>
        <w:r w:rsidR="002B52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2B5262" w:rsidRPr="00E0260F">
          <w:rPr>
            <w:rStyle w:val="Hipervnculo"/>
            <w:noProof/>
            <w:lang w:val="es-MX"/>
          </w:rPr>
          <w:t>PROGRAMAS DE FRONT-END AFECTADOS: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_Toc514940369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2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14940370" w:history="1">
        <w:r w:rsidR="002B5262" w:rsidRPr="00E0260F">
          <w:rPr>
            <w:rStyle w:val="Hipervnculo"/>
            <w:noProof/>
            <w:lang w:val="es-MX"/>
          </w:rPr>
          <w:t>6.</w:t>
        </w:r>
        <w:r w:rsidR="002B52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2B5262" w:rsidRPr="00E0260F">
          <w:rPr>
            <w:rStyle w:val="Hipervnculo"/>
            <w:noProof/>
            <w:lang w:val="es-MX"/>
          </w:rPr>
          <w:t>PRUEBAS UNITARIAS DEL APLICATIVO WEB.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_Toc514940370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3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2"/>
        <w:tabs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C" w:eastAsia="es-EC"/>
        </w:rPr>
      </w:pPr>
      <w:hyperlink w:anchor="_Toc514940371" w:history="1">
        <w:r w:rsidR="002B5262" w:rsidRPr="00E0260F">
          <w:rPr>
            <w:rStyle w:val="Hipervnculo"/>
            <w:noProof/>
          </w:rPr>
          <w:t>6.1. Inicio de Sesión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_Toc514940371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3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2"/>
        <w:tabs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C" w:eastAsia="es-EC"/>
        </w:rPr>
      </w:pPr>
      <w:hyperlink w:anchor="_Toc514940372" w:history="1">
        <w:r w:rsidR="002B5262" w:rsidRPr="00E0260F">
          <w:rPr>
            <w:rStyle w:val="Hipervnculo"/>
            <w:noProof/>
          </w:rPr>
          <w:t>6.2. Barra de Menú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_Toc514940372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4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2"/>
        <w:tabs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C" w:eastAsia="es-EC"/>
        </w:rPr>
      </w:pPr>
      <w:hyperlink w:anchor="_Toc514940373" w:history="1">
        <w:r w:rsidR="002B5262" w:rsidRPr="00E0260F">
          <w:rPr>
            <w:rStyle w:val="Hipervnculo"/>
            <w:noProof/>
          </w:rPr>
          <w:t>6.3. Consulta de Juicios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_Toc514940373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5</w:t>
        </w:r>
        <w:r w:rsidR="002B5262">
          <w:rPr>
            <w:noProof/>
            <w:webHidden/>
          </w:rPr>
          <w:fldChar w:fldCharType="end"/>
        </w:r>
      </w:hyperlink>
    </w:p>
    <w:p w:rsidR="002B5262" w:rsidRDefault="009B6C42">
      <w:pPr>
        <w:pStyle w:val="TDC2"/>
        <w:tabs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C" w:eastAsia="es-EC"/>
        </w:rPr>
      </w:pPr>
      <w:hyperlink w:anchor="_Toc514940374" w:history="1">
        <w:r w:rsidR="002B5262" w:rsidRPr="00E0260F">
          <w:rPr>
            <w:rStyle w:val="Hipervnculo"/>
            <w:noProof/>
          </w:rPr>
          <w:t>6.4. Registro de Juicios</w:t>
        </w:r>
        <w:r w:rsidR="002B5262">
          <w:rPr>
            <w:noProof/>
            <w:webHidden/>
          </w:rPr>
          <w:tab/>
        </w:r>
        <w:r w:rsidR="002B5262">
          <w:rPr>
            <w:noProof/>
            <w:webHidden/>
          </w:rPr>
          <w:fldChar w:fldCharType="begin"/>
        </w:r>
        <w:r w:rsidR="002B5262">
          <w:rPr>
            <w:noProof/>
            <w:webHidden/>
          </w:rPr>
          <w:instrText xml:space="preserve"> PAGEREF _Toc514940374 \h </w:instrText>
        </w:r>
        <w:r w:rsidR="002B5262">
          <w:rPr>
            <w:noProof/>
            <w:webHidden/>
          </w:rPr>
        </w:r>
        <w:r w:rsidR="002B5262">
          <w:rPr>
            <w:noProof/>
            <w:webHidden/>
          </w:rPr>
          <w:fldChar w:fldCharType="separate"/>
        </w:r>
        <w:r w:rsidR="002B5262">
          <w:rPr>
            <w:noProof/>
            <w:webHidden/>
          </w:rPr>
          <w:t>6</w:t>
        </w:r>
        <w:r w:rsidR="002B5262">
          <w:rPr>
            <w:noProof/>
            <w:webHidden/>
          </w:rPr>
          <w:fldChar w:fldCharType="end"/>
        </w:r>
      </w:hyperlink>
    </w:p>
    <w:p w:rsidR="00FE48E1" w:rsidRPr="0036366C" w:rsidRDefault="000421E7" w:rsidP="008A7EFD">
      <w:pPr>
        <w:ind w:left="2835" w:hanging="2835"/>
        <w:rPr>
          <w:lang w:val="es-MX"/>
        </w:rPr>
      </w:pPr>
      <w:r w:rsidRPr="0036366C">
        <w:rPr>
          <w:lang w:val="es-MX"/>
        </w:rPr>
        <w:fldChar w:fldCharType="end"/>
      </w:r>
    </w:p>
    <w:p w:rsidR="00D04C7C" w:rsidRPr="0036366C" w:rsidRDefault="00FE48E1" w:rsidP="008A7EFD">
      <w:pPr>
        <w:ind w:left="2835" w:hanging="2835"/>
        <w:rPr>
          <w:lang w:val="es-MX"/>
        </w:rPr>
      </w:pPr>
      <w:r w:rsidRPr="0036366C">
        <w:rPr>
          <w:lang w:val="es-MX"/>
        </w:rPr>
        <w:br w:type="page"/>
      </w:r>
    </w:p>
    <w:p w:rsidR="001250E7" w:rsidRPr="0036366C" w:rsidRDefault="006233BD" w:rsidP="00F0363B">
      <w:pPr>
        <w:pStyle w:val="Ttulo1"/>
        <w:numPr>
          <w:ilvl w:val="0"/>
          <w:numId w:val="2"/>
        </w:numPr>
        <w:spacing w:line="360" w:lineRule="auto"/>
        <w:rPr>
          <w:lang w:val="es-MX"/>
        </w:rPr>
      </w:pPr>
      <w:bookmarkStart w:id="0" w:name="_Toc514940365"/>
      <w:r w:rsidRPr="0036366C">
        <w:rPr>
          <w:lang w:val="es-MX"/>
        </w:rPr>
        <w:lastRenderedPageBreak/>
        <w:t>INTRODUCCION</w:t>
      </w:r>
      <w:bookmarkEnd w:id="0"/>
    </w:p>
    <w:p w:rsidR="00084A21" w:rsidRDefault="00282094" w:rsidP="00F0363B">
      <w:pPr>
        <w:spacing w:before="100" w:line="360" w:lineRule="auto"/>
        <w:rPr>
          <w:rFonts w:cs="Arial"/>
          <w:sz w:val="22"/>
          <w:szCs w:val="22"/>
          <w:lang w:val="es-MX"/>
        </w:rPr>
      </w:pPr>
      <w:r w:rsidRPr="00084A21">
        <w:rPr>
          <w:rFonts w:cs="Arial"/>
          <w:sz w:val="22"/>
          <w:szCs w:val="22"/>
          <w:lang w:val="es-MX"/>
        </w:rPr>
        <w:t xml:space="preserve">El presente documento constata las pruebas unitarias realizadas para dar cumplimento al requerimiento </w:t>
      </w:r>
      <w:r>
        <w:rPr>
          <w:rFonts w:cs="Arial"/>
          <w:sz w:val="22"/>
          <w:szCs w:val="22"/>
          <w:lang w:val="es-MX"/>
        </w:rPr>
        <w:t xml:space="preserve">del </w:t>
      </w:r>
      <w:r w:rsidR="00F0363B" w:rsidRPr="00F0363B">
        <w:rPr>
          <w:rFonts w:cs="Arial"/>
          <w:sz w:val="22"/>
          <w:szCs w:val="22"/>
          <w:lang w:val="es-MX"/>
        </w:rPr>
        <w:t>RFC-201803-2306</w:t>
      </w:r>
      <w:r w:rsidR="00A635DA">
        <w:rPr>
          <w:rFonts w:cs="Arial"/>
          <w:sz w:val="22"/>
          <w:szCs w:val="22"/>
          <w:lang w:val="es-MX"/>
        </w:rPr>
        <w:t>.</w:t>
      </w:r>
    </w:p>
    <w:p w:rsidR="00AB3C18" w:rsidRDefault="00AB3C18" w:rsidP="00F0363B">
      <w:pPr>
        <w:pStyle w:val="Ttulo1"/>
        <w:numPr>
          <w:ilvl w:val="0"/>
          <w:numId w:val="2"/>
        </w:numPr>
        <w:spacing w:line="360" w:lineRule="auto"/>
        <w:rPr>
          <w:lang w:val="es-MX"/>
        </w:rPr>
      </w:pPr>
      <w:bookmarkStart w:id="1" w:name="_Toc514940366"/>
      <w:r>
        <w:rPr>
          <w:lang w:val="es-MX"/>
        </w:rPr>
        <w:t>CAMBIOS EN DATOS</w:t>
      </w:r>
      <w:bookmarkEnd w:id="1"/>
    </w:p>
    <w:p w:rsidR="009B4B6F" w:rsidRPr="000A4921" w:rsidRDefault="00F0363B" w:rsidP="00F0363B">
      <w:pPr>
        <w:spacing w:line="360" w:lineRule="auto"/>
        <w:rPr>
          <w:lang w:val="en-US"/>
        </w:rPr>
      </w:pPr>
      <w:r>
        <w:t>No Aplica.</w:t>
      </w:r>
    </w:p>
    <w:p w:rsidR="007F037F" w:rsidRPr="0036366C" w:rsidRDefault="007F037F" w:rsidP="00F0363B">
      <w:pPr>
        <w:pStyle w:val="Ttulo1"/>
        <w:numPr>
          <w:ilvl w:val="0"/>
          <w:numId w:val="2"/>
        </w:numPr>
        <w:spacing w:line="360" w:lineRule="auto"/>
        <w:rPr>
          <w:lang w:val="es-MX"/>
        </w:rPr>
      </w:pPr>
      <w:bookmarkStart w:id="2" w:name="_Toc514940367"/>
      <w:r w:rsidRPr="0036366C">
        <w:rPr>
          <w:lang w:val="es-MX"/>
        </w:rPr>
        <w:t>STORED PROCEDURES AFECTADOS</w:t>
      </w:r>
      <w:bookmarkEnd w:id="2"/>
    </w:p>
    <w:p w:rsidR="00F0363B" w:rsidRPr="000A4921" w:rsidRDefault="00F0363B" w:rsidP="00F0363B">
      <w:pPr>
        <w:spacing w:line="360" w:lineRule="auto"/>
        <w:rPr>
          <w:lang w:val="en-US"/>
        </w:rPr>
      </w:pPr>
      <w:r>
        <w:t>No Aplica.</w:t>
      </w:r>
    </w:p>
    <w:p w:rsidR="00955BF7" w:rsidRPr="0036366C" w:rsidRDefault="00B119B0" w:rsidP="00F0363B">
      <w:pPr>
        <w:pStyle w:val="Ttulo1"/>
        <w:numPr>
          <w:ilvl w:val="0"/>
          <w:numId w:val="2"/>
        </w:numPr>
        <w:spacing w:line="360" w:lineRule="auto"/>
        <w:rPr>
          <w:lang w:val="es-MX"/>
        </w:rPr>
      </w:pPr>
      <w:bookmarkStart w:id="3" w:name="_Toc514940368"/>
      <w:r w:rsidRPr="0036366C">
        <w:rPr>
          <w:lang w:val="es-MX"/>
        </w:rPr>
        <w:t>P</w:t>
      </w:r>
      <w:r w:rsidR="00955BF7" w:rsidRPr="0036366C">
        <w:rPr>
          <w:lang w:val="es-MX"/>
        </w:rPr>
        <w:t xml:space="preserve">ROGRAMAS </w:t>
      </w:r>
      <w:r w:rsidR="001B3E49">
        <w:rPr>
          <w:lang w:val="es-MX"/>
        </w:rPr>
        <w:t>AFECTADOS</w:t>
      </w:r>
      <w:bookmarkEnd w:id="3"/>
    </w:p>
    <w:p w:rsidR="002255DA" w:rsidRPr="000A4921" w:rsidRDefault="00F0363B" w:rsidP="00F0363B">
      <w:pPr>
        <w:spacing w:line="360" w:lineRule="auto"/>
        <w:rPr>
          <w:lang w:val="en-US"/>
        </w:rPr>
      </w:pPr>
      <w:r>
        <w:t>No Aplica.</w:t>
      </w:r>
    </w:p>
    <w:p w:rsidR="00597597" w:rsidRPr="0036366C" w:rsidRDefault="00955BF7" w:rsidP="00F0363B">
      <w:pPr>
        <w:pStyle w:val="Ttulo1"/>
        <w:numPr>
          <w:ilvl w:val="0"/>
          <w:numId w:val="2"/>
        </w:numPr>
        <w:spacing w:line="360" w:lineRule="auto"/>
        <w:rPr>
          <w:lang w:val="es-MX"/>
        </w:rPr>
      </w:pPr>
      <w:bookmarkStart w:id="4" w:name="_Toc514940369"/>
      <w:r w:rsidRPr="0036366C">
        <w:rPr>
          <w:lang w:val="es-MX"/>
        </w:rPr>
        <w:t>P</w:t>
      </w:r>
      <w:r w:rsidR="00597597" w:rsidRPr="0036366C">
        <w:rPr>
          <w:lang w:val="es-MX"/>
        </w:rPr>
        <w:t xml:space="preserve">ROGRAMAS </w:t>
      </w:r>
      <w:r w:rsidR="00EE0BB6" w:rsidRPr="0036366C">
        <w:rPr>
          <w:lang w:val="es-MX"/>
        </w:rPr>
        <w:t xml:space="preserve">DE FRONT-END </w:t>
      </w:r>
      <w:r w:rsidR="00597597" w:rsidRPr="0036366C">
        <w:rPr>
          <w:lang w:val="es-MX"/>
        </w:rPr>
        <w:t>AFECTADOS:</w:t>
      </w:r>
      <w:bookmarkEnd w:id="4"/>
    </w:p>
    <w:p w:rsidR="00FE2329" w:rsidRPr="00F0363B" w:rsidRDefault="00F0363B" w:rsidP="00FE2329">
      <w:r w:rsidRPr="00F0363B">
        <w:t>No Aplica.</w:t>
      </w:r>
    </w:p>
    <w:p w:rsidR="00FE2329" w:rsidRDefault="00FE2329" w:rsidP="002F4767">
      <w:pPr>
        <w:rPr>
          <w:szCs w:val="20"/>
          <w:lang w:val="es-MX"/>
        </w:rPr>
      </w:pPr>
    </w:p>
    <w:p w:rsidR="00472F2B" w:rsidRDefault="00472F2B">
      <w:pPr>
        <w:jc w:val="left"/>
        <w:rPr>
          <w:szCs w:val="20"/>
          <w:lang w:val="es-MX"/>
        </w:rPr>
      </w:pPr>
      <w:r>
        <w:rPr>
          <w:szCs w:val="20"/>
          <w:lang w:val="es-MX"/>
        </w:rPr>
        <w:br w:type="page"/>
      </w:r>
    </w:p>
    <w:p w:rsidR="00F062F6" w:rsidRDefault="00CF62EC" w:rsidP="00971B42">
      <w:pPr>
        <w:pStyle w:val="Ttulo1"/>
        <w:numPr>
          <w:ilvl w:val="0"/>
          <w:numId w:val="2"/>
        </w:numPr>
        <w:rPr>
          <w:lang w:val="es-MX"/>
        </w:rPr>
      </w:pPr>
      <w:bookmarkStart w:id="5" w:name="_Toc514940370"/>
      <w:r>
        <w:rPr>
          <w:lang w:val="es-MX"/>
        </w:rPr>
        <w:lastRenderedPageBreak/>
        <w:t>P</w:t>
      </w:r>
      <w:r w:rsidR="009D6D0C" w:rsidRPr="0036366C">
        <w:rPr>
          <w:lang w:val="es-MX"/>
        </w:rPr>
        <w:t xml:space="preserve">RUEBAS </w:t>
      </w:r>
      <w:r w:rsidR="003D621B">
        <w:rPr>
          <w:lang w:val="es-MX"/>
        </w:rPr>
        <w:t>UNITARIAS</w:t>
      </w:r>
      <w:r w:rsidR="009D6D0C" w:rsidRPr="0036366C">
        <w:rPr>
          <w:lang w:val="es-MX"/>
        </w:rPr>
        <w:t xml:space="preserve"> </w:t>
      </w:r>
      <w:r w:rsidR="003D621B">
        <w:rPr>
          <w:lang w:val="es-MX"/>
        </w:rPr>
        <w:t>DEL APLICATIVO WEB.</w:t>
      </w:r>
      <w:bookmarkEnd w:id="5"/>
    </w:p>
    <w:p w:rsidR="00DC2E2F" w:rsidRDefault="00E90EF4" w:rsidP="004A676E">
      <w:pPr>
        <w:pStyle w:val="Ttulo2"/>
        <w:spacing w:line="360" w:lineRule="auto"/>
      </w:pPr>
      <w:bookmarkStart w:id="6" w:name="_Toc514940371"/>
      <w:r>
        <w:t xml:space="preserve">6.1. </w:t>
      </w:r>
      <w:r w:rsidR="003A57B5">
        <w:t>Inicio de Sesión</w:t>
      </w:r>
      <w:bookmarkEnd w:id="6"/>
    </w:p>
    <w:p w:rsidR="00966DA7" w:rsidRDefault="00966DA7" w:rsidP="00FD6300">
      <w:pPr>
        <w:spacing w:after="240" w:line="360" w:lineRule="auto"/>
        <w:jc w:val="left"/>
        <w:rPr>
          <w:b/>
        </w:rPr>
      </w:pPr>
      <w:r>
        <w:tab/>
      </w:r>
      <w:proofErr w:type="spellStart"/>
      <w:r w:rsidR="004A676E">
        <w:rPr>
          <w:b/>
        </w:rPr>
        <w:t>Login</w:t>
      </w:r>
      <w:proofErr w:type="spellEnd"/>
    </w:p>
    <w:p w:rsidR="004A676E" w:rsidRPr="004A676E" w:rsidRDefault="004A676E" w:rsidP="004A676E">
      <w:pPr>
        <w:pStyle w:val="Prrafodelista"/>
        <w:numPr>
          <w:ilvl w:val="0"/>
          <w:numId w:val="16"/>
        </w:numPr>
        <w:spacing w:line="360" w:lineRule="auto"/>
        <w:rPr>
          <w:b/>
        </w:rPr>
      </w:pPr>
      <w:r w:rsidRPr="004A676E">
        <w:rPr>
          <w:b/>
        </w:rPr>
        <w:t>Usuario</w:t>
      </w:r>
      <w:r>
        <w:rPr>
          <w:b/>
        </w:rPr>
        <w:t xml:space="preserve">: </w:t>
      </w:r>
      <w:proofErr w:type="spellStart"/>
      <w:r w:rsidR="00F647CF">
        <w:t>admin</w:t>
      </w:r>
      <w:proofErr w:type="spellEnd"/>
    </w:p>
    <w:p w:rsidR="004A676E" w:rsidRPr="007D4846" w:rsidRDefault="004A676E" w:rsidP="004A676E">
      <w:pPr>
        <w:pStyle w:val="Prrafodelista"/>
        <w:numPr>
          <w:ilvl w:val="0"/>
          <w:numId w:val="16"/>
        </w:numPr>
        <w:spacing w:line="360" w:lineRule="auto"/>
        <w:rPr>
          <w:b/>
        </w:rPr>
      </w:pPr>
      <w:r w:rsidRPr="004A676E">
        <w:rPr>
          <w:b/>
        </w:rPr>
        <w:t>Contraseña</w:t>
      </w:r>
      <w:r>
        <w:rPr>
          <w:b/>
        </w:rPr>
        <w:t>:</w:t>
      </w:r>
      <w:r w:rsidR="00F647CF">
        <w:t xml:space="preserve"> admin2018</w:t>
      </w:r>
      <w:bookmarkStart w:id="7" w:name="_GoBack"/>
      <w:bookmarkEnd w:id="7"/>
    </w:p>
    <w:p w:rsidR="007D4846" w:rsidRPr="007D4846" w:rsidRDefault="007D4846" w:rsidP="007D4846">
      <w:pPr>
        <w:spacing w:line="360" w:lineRule="auto"/>
      </w:pPr>
      <w:r>
        <w:rPr>
          <w:noProof/>
          <w:lang w:val="es-EC" w:eastAsia="es-EC"/>
        </w:rPr>
        <w:drawing>
          <wp:inline distT="0" distB="0" distL="0" distR="0" wp14:anchorId="1EAB92F2" wp14:editId="3B5816A4">
            <wp:extent cx="5580380" cy="312988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6C" w:rsidRDefault="00FA0A6C" w:rsidP="004A676E">
      <w:pPr>
        <w:spacing w:line="360" w:lineRule="auto"/>
      </w:pPr>
    </w:p>
    <w:p w:rsidR="004A676E" w:rsidRDefault="004A676E" w:rsidP="00FD6300">
      <w:pPr>
        <w:spacing w:line="360" w:lineRule="auto"/>
      </w:pPr>
      <w:r>
        <w:t xml:space="preserve">El campo </w:t>
      </w:r>
      <w:r>
        <w:rPr>
          <w:b/>
        </w:rPr>
        <w:t>Usuario</w:t>
      </w:r>
      <w:r w:rsidR="00FD6300">
        <w:rPr>
          <w:b/>
        </w:rPr>
        <w:t xml:space="preserve"> y Contraseña</w:t>
      </w:r>
      <w:r>
        <w:t>, se ingresa el nombre del usuario que está registrado al momento en la base de datos, para que tenga acceso a la aplicación.</w:t>
      </w:r>
    </w:p>
    <w:p w:rsidR="004A676E" w:rsidRDefault="00FD6300" w:rsidP="00185C08">
      <w:pPr>
        <w:spacing w:after="240"/>
      </w:pPr>
      <w:r>
        <w:t>*El aplicativo por el momento tiene un solo usuario administrador</w:t>
      </w:r>
      <w:r w:rsidR="00185C08">
        <w:t>.</w:t>
      </w:r>
    </w:p>
    <w:p w:rsidR="00142C7D" w:rsidRDefault="00142C7D" w:rsidP="00185C08">
      <w:pPr>
        <w:spacing w:after="240"/>
      </w:pPr>
    </w:p>
    <w:p w:rsidR="00142C7D" w:rsidRDefault="00142C7D" w:rsidP="00185C08">
      <w:pPr>
        <w:spacing w:after="240"/>
      </w:pPr>
    </w:p>
    <w:p w:rsidR="00142C7D" w:rsidRDefault="00142C7D" w:rsidP="00185C08">
      <w:pPr>
        <w:spacing w:after="240"/>
      </w:pPr>
    </w:p>
    <w:p w:rsidR="00142C7D" w:rsidRDefault="00142C7D" w:rsidP="00185C08">
      <w:pPr>
        <w:spacing w:after="240"/>
      </w:pPr>
    </w:p>
    <w:p w:rsidR="00142C7D" w:rsidRDefault="00142C7D" w:rsidP="00185C08">
      <w:pPr>
        <w:spacing w:after="240"/>
      </w:pPr>
    </w:p>
    <w:p w:rsidR="00142C7D" w:rsidRDefault="00142C7D" w:rsidP="00185C08">
      <w:pPr>
        <w:spacing w:after="240"/>
      </w:pPr>
    </w:p>
    <w:p w:rsidR="00142C7D" w:rsidRDefault="00142C7D" w:rsidP="00185C08">
      <w:pPr>
        <w:spacing w:after="240"/>
      </w:pPr>
    </w:p>
    <w:p w:rsidR="00142C7D" w:rsidRDefault="00142C7D" w:rsidP="00185C08">
      <w:pPr>
        <w:spacing w:after="240"/>
      </w:pPr>
    </w:p>
    <w:p w:rsidR="00FD6300" w:rsidRDefault="00FD6300" w:rsidP="00FD6300">
      <w:pPr>
        <w:pStyle w:val="Ttulo2"/>
        <w:spacing w:line="360" w:lineRule="auto"/>
      </w:pPr>
      <w:bookmarkStart w:id="8" w:name="_Toc514940372"/>
      <w:r>
        <w:lastRenderedPageBreak/>
        <w:t>6.2. Barra de Menú</w:t>
      </w:r>
      <w:bookmarkEnd w:id="8"/>
    </w:p>
    <w:p w:rsidR="00FD6300" w:rsidRDefault="00FD6300" w:rsidP="00FD6300">
      <w:r>
        <w:t xml:space="preserve">La barra de </w:t>
      </w:r>
      <w:r w:rsidRPr="00FD6300">
        <w:rPr>
          <w:b/>
        </w:rPr>
        <w:t>Menú</w:t>
      </w:r>
      <w:r>
        <w:t>, es estándar para todas las pantallas:</w:t>
      </w:r>
    </w:p>
    <w:p w:rsidR="00FD6300" w:rsidRDefault="00FD6300" w:rsidP="00414AFF">
      <w:r>
        <w:rPr>
          <w:noProof/>
          <w:lang w:val="es-EC" w:eastAsia="es-EC"/>
        </w:rPr>
        <w:drawing>
          <wp:inline distT="0" distB="0" distL="0" distR="0" wp14:anchorId="001C40D1" wp14:editId="4571599C">
            <wp:extent cx="5580380" cy="4306831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08" w:rsidRDefault="00185C08" w:rsidP="00414AFF"/>
    <w:p w:rsidR="00FD6300" w:rsidRDefault="00185C08" w:rsidP="00185C08">
      <w:pPr>
        <w:spacing w:after="240"/>
      </w:pPr>
      <w:r>
        <w:t xml:space="preserve">Opción </w:t>
      </w:r>
      <w:r w:rsidRPr="00185C08">
        <w:rPr>
          <w:b/>
        </w:rPr>
        <w:t>CONSULTAS</w:t>
      </w:r>
      <w:r>
        <w:t>:</w:t>
      </w:r>
    </w:p>
    <w:p w:rsidR="00185C08" w:rsidRDefault="00185C08" w:rsidP="00185C08">
      <w:pPr>
        <w:pStyle w:val="Prrafodelista"/>
        <w:numPr>
          <w:ilvl w:val="0"/>
          <w:numId w:val="16"/>
        </w:numPr>
        <w:spacing w:after="240"/>
      </w:pPr>
      <w:r>
        <w:t>Cada opción del menú, re-direcciona a la pantalla de cada funcionalidad.</w:t>
      </w:r>
    </w:p>
    <w:p w:rsidR="00185C08" w:rsidRPr="00FD6300" w:rsidRDefault="00185C08" w:rsidP="00414AFF">
      <w:r>
        <w:rPr>
          <w:noProof/>
          <w:lang w:val="es-EC" w:eastAsia="es-EC"/>
        </w:rPr>
        <w:drawing>
          <wp:inline distT="0" distB="0" distL="0" distR="0" wp14:anchorId="3BF55517" wp14:editId="468F4116">
            <wp:extent cx="5580380" cy="679395"/>
            <wp:effectExtent l="0" t="0" r="127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00" w:rsidRDefault="00FD6300" w:rsidP="00414AFF"/>
    <w:p w:rsidR="00FD6300" w:rsidRDefault="00FD6300" w:rsidP="00414AFF"/>
    <w:p w:rsidR="00185C08" w:rsidRDefault="00185C08" w:rsidP="00185C08">
      <w:pPr>
        <w:spacing w:after="240"/>
      </w:pPr>
      <w:r>
        <w:t xml:space="preserve">Despliega las opciones: </w:t>
      </w:r>
      <w:r w:rsidRPr="00185C08">
        <w:rPr>
          <w:b/>
        </w:rPr>
        <w:t>JUICIOS</w:t>
      </w:r>
      <w:r>
        <w:t xml:space="preserve"> y </w:t>
      </w:r>
      <w:r w:rsidRPr="00185C08">
        <w:rPr>
          <w:b/>
        </w:rPr>
        <w:t>DILIGENCIAS</w:t>
      </w:r>
      <w:r>
        <w:t>.</w:t>
      </w:r>
    </w:p>
    <w:p w:rsidR="00185C08" w:rsidRDefault="00185C08" w:rsidP="00185C08">
      <w:pPr>
        <w:spacing w:after="240"/>
      </w:pPr>
      <w:r>
        <w:t xml:space="preserve">Opción </w:t>
      </w:r>
      <w:r>
        <w:rPr>
          <w:b/>
        </w:rPr>
        <w:t>REPORTES</w:t>
      </w:r>
      <w:r>
        <w:t>:</w:t>
      </w:r>
    </w:p>
    <w:p w:rsidR="00185C08" w:rsidRDefault="00185C08" w:rsidP="00185C08">
      <w:pPr>
        <w:pStyle w:val="Prrafodelista"/>
        <w:numPr>
          <w:ilvl w:val="0"/>
          <w:numId w:val="16"/>
        </w:numPr>
        <w:spacing w:after="240"/>
      </w:pPr>
      <w:r>
        <w:t>Cada opción del menú, re-direcciona a la pantalla de cada funcionalidad.</w:t>
      </w:r>
    </w:p>
    <w:p w:rsidR="00185C08" w:rsidRDefault="00185C08" w:rsidP="00185C08">
      <w:pPr>
        <w:spacing w:after="240"/>
      </w:pPr>
      <w:r>
        <w:rPr>
          <w:noProof/>
          <w:lang w:val="es-EC" w:eastAsia="es-EC"/>
        </w:rPr>
        <w:drawing>
          <wp:inline distT="0" distB="0" distL="0" distR="0" wp14:anchorId="6DB5A307" wp14:editId="2BD0908F">
            <wp:extent cx="5580380" cy="680026"/>
            <wp:effectExtent l="0" t="0" r="127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08" w:rsidRDefault="00185C08" w:rsidP="00185C08">
      <w:pPr>
        <w:spacing w:after="240"/>
      </w:pPr>
      <w:r>
        <w:lastRenderedPageBreak/>
        <w:t xml:space="preserve">Despliega las opciones: </w:t>
      </w:r>
      <w:r>
        <w:rPr>
          <w:b/>
        </w:rPr>
        <w:t>INVENTARIO JUICIOS</w:t>
      </w:r>
      <w:r>
        <w:t xml:space="preserve"> e </w:t>
      </w:r>
      <w:r>
        <w:rPr>
          <w:b/>
        </w:rPr>
        <w:t>INSUMO PROVISIONES</w:t>
      </w:r>
      <w:r>
        <w:t>.</w:t>
      </w:r>
    </w:p>
    <w:p w:rsidR="00185C08" w:rsidRDefault="00185C08" w:rsidP="00185C08">
      <w:pPr>
        <w:pStyle w:val="Ttulo2"/>
        <w:spacing w:line="360" w:lineRule="auto"/>
      </w:pPr>
      <w:bookmarkStart w:id="9" w:name="_Toc514940373"/>
      <w:r>
        <w:t xml:space="preserve">6.3. </w:t>
      </w:r>
      <w:r w:rsidR="00487829">
        <w:t>Consulta de Juicios</w:t>
      </w:r>
      <w:bookmarkEnd w:id="9"/>
    </w:p>
    <w:p w:rsidR="00185C08" w:rsidRDefault="005949FB" w:rsidP="00185C08">
      <w:pPr>
        <w:spacing w:after="240"/>
        <w:rPr>
          <w:noProof/>
          <w:lang w:val="es-EC" w:eastAsia="es-EC"/>
        </w:rPr>
      </w:pPr>
      <w:r>
        <w:rPr>
          <w:noProof/>
          <w:lang w:val="es-EC" w:eastAsia="es-EC"/>
        </w:rPr>
        <w:t>En esta pantalla se presentan todos los juicios registrados.</w:t>
      </w:r>
    </w:p>
    <w:p w:rsidR="00487829" w:rsidRDefault="00487829" w:rsidP="00185C08">
      <w:pPr>
        <w:spacing w:after="240"/>
      </w:pPr>
      <w:r>
        <w:rPr>
          <w:noProof/>
          <w:lang w:val="es-EC" w:eastAsia="es-EC"/>
        </w:rPr>
        <w:drawing>
          <wp:inline distT="0" distB="0" distL="0" distR="0" wp14:anchorId="493344C9" wp14:editId="438DF632">
            <wp:extent cx="5580380" cy="3580081"/>
            <wp:effectExtent l="0" t="0" r="127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08" w:rsidRDefault="005949FB" w:rsidP="005949FB">
      <w:pPr>
        <w:pStyle w:val="Prrafodelista"/>
        <w:numPr>
          <w:ilvl w:val="0"/>
          <w:numId w:val="17"/>
        </w:numPr>
        <w:spacing w:after="240"/>
      </w:pPr>
      <w:r w:rsidRPr="005949FB">
        <w:rPr>
          <w:b/>
        </w:rPr>
        <w:t>Tabla</w:t>
      </w:r>
      <w:r>
        <w:t>, donde se presenta la lista de todos los registros de juicios registrados en el tiempo.</w:t>
      </w:r>
    </w:p>
    <w:p w:rsidR="00185C08" w:rsidRDefault="005949FB" w:rsidP="005949FB">
      <w:pPr>
        <w:pStyle w:val="Prrafodelista"/>
        <w:numPr>
          <w:ilvl w:val="0"/>
          <w:numId w:val="17"/>
        </w:numPr>
        <w:spacing w:after="240"/>
      </w:pPr>
      <w:r>
        <w:t>Opciones por fila de la tabla:</w:t>
      </w:r>
    </w:p>
    <w:p w:rsidR="005949FB" w:rsidRDefault="005949FB" w:rsidP="005949FB">
      <w:pPr>
        <w:pStyle w:val="Prrafodelista"/>
        <w:numPr>
          <w:ilvl w:val="0"/>
          <w:numId w:val="16"/>
        </w:numPr>
        <w:spacing w:after="240"/>
        <w:ind w:left="1276"/>
      </w:pPr>
      <w:r w:rsidRPr="005949FB">
        <w:rPr>
          <w:b/>
        </w:rPr>
        <w:t>Editar</w:t>
      </w:r>
      <w:r>
        <w:t>, presenta la pantalla de “Registro de Juicios”, con la información precargada (información con la que fue registrada el formulario).</w:t>
      </w:r>
    </w:p>
    <w:p w:rsidR="005949FB" w:rsidRDefault="005949FB" w:rsidP="005949FB">
      <w:pPr>
        <w:pStyle w:val="Prrafodelista"/>
        <w:numPr>
          <w:ilvl w:val="0"/>
          <w:numId w:val="16"/>
        </w:numPr>
        <w:spacing w:after="240"/>
        <w:ind w:left="1276"/>
      </w:pPr>
      <w:r w:rsidRPr="005949FB">
        <w:rPr>
          <w:b/>
        </w:rPr>
        <w:t>Eliminar</w:t>
      </w:r>
      <w:r>
        <w:t>, permite la “eliminación” lógica del registro seleccionado, eliminado la fila que contiene el registro, esta desaparece de la tabla que contiene el historial.</w:t>
      </w:r>
    </w:p>
    <w:p w:rsidR="005949FB" w:rsidRDefault="005949FB" w:rsidP="005949FB">
      <w:pPr>
        <w:pStyle w:val="Prrafodelista"/>
        <w:numPr>
          <w:ilvl w:val="0"/>
          <w:numId w:val="17"/>
        </w:numPr>
        <w:spacing w:after="240"/>
      </w:pPr>
      <w:r>
        <w:t xml:space="preserve">Opción </w:t>
      </w:r>
      <w:proofErr w:type="gramStart"/>
      <w:r>
        <w:rPr>
          <w:b/>
        </w:rPr>
        <w:t>Nuevo</w:t>
      </w:r>
      <w:proofErr w:type="gramEnd"/>
      <w:r>
        <w:rPr>
          <w:b/>
        </w:rPr>
        <w:t xml:space="preserve">, </w:t>
      </w:r>
      <w:r w:rsidRPr="005949FB">
        <w:t>esta opci</w:t>
      </w:r>
      <w:r>
        <w:t>ón re-direcciona a la pantalla “Registro de Juicios”.</w:t>
      </w:r>
    </w:p>
    <w:p w:rsidR="000607E7" w:rsidRDefault="000607E7" w:rsidP="000607E7">
      <w:pPr>
        <w:spacing w:after="240"/>
      </w:pPr>
    </w:p>
    <w:p w:rsidR="000607E7" w:rsidRDefault="000607E7" w:rsidP="000607E7">
      <w:pPr>
        <w:spacing w:after="240"/>
      </w:pPr>
    </w:p>
    <w:p w:rsidR="000607E7" w:rsidRDefault="000607E7" w:rsidP="000607E7">
      <w:pPr>
        <w:spacing w:after="240"/>
      </w:pPr>
    </w:p>
    <w:p w:rsidR="000607E7" w:rsidRDefault="000607E7" w:rsidP="000607E7">
      <w:pPr>
        <w:spacing w:after="240"/>
      </w:pPr>
    </w:p>
    <w:p w:rsidR="000607E7" w:rsidRDefault="000607E7" w:rsidP="000607E7">
      <w:pPr>
        <w:spacing w:after="240"/>
      </w:pPr>
    </w:p>
    <w:p w:rsidR="000607E7" w:rsidRDefault="000607E7" w:rsidP="000607E7">
      <w:pPr>
        <w:spacing w:after="240"/>
      </w:pPr>
    </w:p>
    <w:p w:rsidR="00A53204" w:rsidRDefault="00A53204" w:rsidP="00A53204">
      <w:pPr>
        <w:pStyle w:val="Ttulo2"/>
        <w:spacing w:line="360" w:lineRule="auto"/>
      </w:pPr>
      <w:bookmarkStart w:id="10" w:name="_Toc514940374"/>
      <w:r>
        <w:lastRenderedPageBreak/>
        <w:t>6.4. Registro de Juicios</w:t>
      </w:r>
      <w:bookmarkEnd w:id="10"/>
    </w:p>
    <w:p w:rsidR="00A53204" w:rsidRDefault="00A53204" w:rsidP="000607E7">
      <w:pPr>
        <w:spacing w:after="240" w:line="360" w:lineRule="auto"/>
      </w:pPr>
      <w:r>
        <w:t>Esta pantalla permite hacer el registro de un nuevo juicio. Esta pantalla también se presenta a la hora de hacer la edición de la información.</w:t>
      </w:r>
    </w:p>
    <w:p w:rsidR="00A53204" w:rsidRDefault="00A53204" w:rsidP="00185C08">
      <w:pPr>
        <w:spacing w:after="240"/>
      </w:pPr>
      <w:r>
        <w:rPr>
          <w:noProof/>
          <w:lang w:val="es-EC" w:eastAsia="es-EC"/>
        </w:rPr>
        <w:drawing>
          <wp:inline distT="0" distB="0" distL="0" distR="0" wp14:anchorId="10D3C1D0" wp14:editId="67671BFF">
            <wp:extent cx="5580380" cy="3312364"/>
            <wp:effectExtent l="0" t="0" r="127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0607E7" w:rsidRDefault="000607E7" w:rsidP="00185C08">
      <w:pPr>
        <w:spacing w:after="240"/>
      </w:pPr>
    </w:p>
    <w:p w:rsidR="00FD6300" w:rsidRDefault="00A53204" w:rsidP="000607E7">
      <w:pPr>
        <w:spacing w:after="240"/>
      </w:pPr>
      <w:r>
        <w:lastRenderedPageBreak/>
        <w:t>Opciones de la pantalla:</w:t>
      </w:r>
    </w:p>
    <w:p w:rsidR="00A53204" w:rsidRDefault="00A53204" w:rsidP="00A53204">
      <w:pPr>
        <w:pStyle w:val="Prrafodelista"/>
        <w:numPr>
          <w:ilvl w:val="0"/>
          <w:numId w:val="18"/>
        </w:numPr>
        <w:spacing w:line="360" w:lineRule="auto"/>
      </w:pPr>
      <w:proofErr w:type="spellStart"/>
      <w:r>
        <w:t>Tab</w:t>
      </w:r>
      <w:proofErr w:type="spellEnd"/>
      <w:r>
        <w:t xml:space="preserve"> </w:t>
      </w:r>
      <w:r>
        <w:rPr>
          <w:b/>
        </w:rPr>
        <w:t xml:space="preserve"> DATOS GENERALES DEL JUICIO</w:t>
      </w:r>
      <w:r>
        <w:t>, presenta los siguientes campos:</w:t>
      </w:r>
    </w:p>
    <w:p w:rsidR="00A53204" w:rsidRDefault="00A53204" w:rsidP="00A53204">
      <w:pPr>
        <w:pStyle w:val="Prrafodelista"/>
        <w:spacing w:line="360" w:lineRule="auto"/>
        <w:ind w:left="720"/>
      </w:pPr>
      <w:r>
        <w:rPr>
          <w:noProof/>
          <w:lang w:val="es-EC" w:eastAsia="es-EC"/>
        </w:rPr>
        <w:drawing>
          <wp:inline distT="0" distB="0" distL="0" distR="0" wp14:anchorId="49469F78" wp14:editId="31EE9EB8">
            <wp:extent cx="5580380" cy="5010219"/>
            <wp:effectExtent l="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0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04" w:rsidRDefault="00A53204" w:rsidP="00A53204">
      <w:pPr>
        <w:spacing w:line="360" w:lineRule="auto"/>
      </w:pPr>
      <w:r w:rsidRPr="000607E7">
        <w:rPr>
          <w:b/>
          <w:i/>
        </w:rPr>
        <w:t xml:space="preserve">Campos tipo combo </w:t>
      </w:r>
      <w:r w:rsidR="000607E7">
        <w:rPr>
          <w:b/>
          <w:i/>
        </w:rPr>
        <w:t>box:</w:t>
      </w:r>
    </w:p>
    <w:p w:rsidR="00A53204" w:rsidRDefault="000607E7" w:rsidP="00A53204">
      <w:pPr>
        <w:pStyle w:val="Prrafodelista"/>
        <w:numPr>
          <w:ilvl w:val="0"/>
          <w:numId w:val="19"/>
        </w:numPr>
        <w:spacing w:line="360" w:lineRule="auto"/>
      </w:pPr>
      <w:r>
        <w:t>Tipo de Juicio, Zonal, Juzgado/Tribunal, Estado, Nivel de Riesgo.</w:t>
      </w:r>
    </w:p>
    <w:p w:rsidR="000607E7" w:rsidRPr="000607E7" w:rsidRDefault="000607E7" w:rsidP="000607E7">
      <w:pPr>
        <w:spacing w:line="360" w:lineRule="auto"/>
        <w:rPr>
          <w:b/>
          <w:i/>
        </w:rPr>
      </w:pPr>
      <w:r w:rsidRPr="000607E7">
        <w:rPr>
          <w:b/>
          <w:i/>
        </w:rPr>
        <w:t>Campos de Ingreso</w:t>
      </w:r>
      <w:r>
        <w:rPr>
          <w:b/>
          <w:i/>
        </w:rPr>
        <w:t>:</w:t>
      </w:r>
    </w:p>
    <w:p w:rsidR="000607E7" w:rsidRDefault="000607E7" w:rsidP="000607E7">
      <w:pPr>
        <w:pStyle w:val="Prrafodelista"/>
        <w:numPr>
          <w:ilvl w:val="0"/>
          <w:numId w:val="19"/>
        </w:numPr>
        <w:spacing w:line="360" w:lineRule="auto"/>
      </w:pPr>
      <w:r>
        <w:t>Número de Juicio. Accionante, Accionado, Cuantía.</w:t>
      </w:r>
    </w:p>
    <w:p w:rsidR="000607E7" w:rsidRPr="000607E7" w:rsidRDefault="000607E7" w:rsidP="000607E7">
      <w:pPr>
        <w:spacing w:line="360" w:lineRule="auto"/>
        <w:rPr>
          <w:b/>
          <w:i/>
        </w:rPr>
      </w:pPr>
      <w:r w:rsidRPr="000607E7">
        <w:rPr>
          <w:b/>
          <w:i/>
        </w:rPr>
        <w:t>Campos área de Texto:</w:t>
      </w:r>
    </w:p>
    <w:p w:rsidR="000607E7" w:rsidRDefault="000607E7" w:rsidP="000607E7">
      <w:pPr>
        <w:pStyle w:val="Prrafodelista"/>
        <w:numPr>
          <w:ilvl w:val="0"/>
          <w:numId w:val="19"/>
        </w:numPr>
        <w:spacing w:line="360" w:lineRule="auto"/>
      </w:pPr>
      <w:r w:rsidRPr="000607E7">
        <w:t>Mo</w:t>
      </w:r>
      <w:r>
        <w:t>tivo de la Acción</w:t>
      </w:r>
    </w:p>
    <w:p w:rsidR="000607E7" w:rsidRDefault="000607E7" w:rsidP="000607E7">
      <w:pPr>
        <w:spacing w:after="240" w:line="360" w:lineRule="auto"/>
      </w:pPr>
      <w:r>
        <w:t>*Se puede navegar entre cada uno de los campos con TAB.</w:t>
      </w:r>
    </w:p>
    <w:p w:rsidR="000607E7" w:rsidRDefault="000607E7" w:rsidP="000607E7">
      <w:pPr>
        <w:spacing w:after="240" w:line="360" w:lineRule="auto"/>
      </w:pPr>
    </w:p>
    <w:p w:rsidR="000607E7" w:rsidRDefault="000607E7" w:rsidP="000607E7">
      <w:pPr>
        <w:spacing w:after="240" w:line="360" w:lineRule="auto"/>
      </w:pPr>
    </w:p>
    <w:p w:rsidR="00A53204" w:rsidRDefault="00A53204" w:rsidP="00A53204">
      <w:pPr>
        <w:pStyle w:val="Prrafodelista"/>
        <w:numPr>
          <w:ilvl w:val="0"/>
          <w:numId w:val="18"/>
        </w:numPr>
        <w:spacing w:line="360" w:lineRule="auto"/>
      </w:pPr>
      <w:proofErr w:type="spellStart"/>
      <w:r>
        <w:lastRenderedPageBreak/>
        <w:t>Tab</w:t>
      </w:r>
      <w:proofErr w:type="spellEnd"/>
      <w:r>
        <w:t xml:space="preserve"> </w:t>
      </w:r>
      <w:r>
        <w:rPr>
          <w:b/>
        </w:rPr>
        <w:t>REGISTRO DE SEGUIMIENTOS DE JUICIOS</w:t>
      </w:r>
      <w:r>
        <w:t xml:space="preserve">, </w:t>
      </w:r>
      <w:r w:rsidR="000607E7">
        <w:t>presenta los siguientes campos:</w:t>
      </w:r>
    </w:p>
    <w:p w:rsidR="00A53204" w:rsidRDefault="00A53204" w:rsidP="00A53204"/>
    <w:p w:rsidR="00A53204" w:rsidRDefault="00CD2AAA" w:rsidP="00A53204">
      <w:r>
        <w:rPr>
          <w:noProof/>
          <w:lang w:val="es-EC" w:eastAsia="es-EC"/>
        </w:rPr>
        <w:t>-</w:t>
      </w:r>
      <w:r w:rsidR="000607E7">
        <w:rPr>
          <w:noProof/>
          <w:lang w:val="es-EC" w:eastAsia="es-EC"/>
        </w:rPr>
        <w:drawing>
          <wp:inline distT="0" distB="0" distL="0" distR="0" wp14:anchorId="1AC7D666" wp14:editId="7C47AE5F">
            <wp:extent cx="5580380" cy="2565409"/>
            <wp:effectExtent l="0" t="0" r="127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AA" w:rsidRDefault="00CD2AAA" w:rsidP="00A53204"/>
    <w:p w:rsidR="00CD2AAA" w:rsidRDefault="00CD2AAA" w:rsidP="00CD2AAA">
      <w:pPr>
        <w:pStyle w:val="Prrafodelista"/>
        <w:numPr>
          <w:ilvl w:val="0"/>
          <w:numId w:val="19"/>
        </w:numPr>
        <w:spacing w:line="360" w:lineRule="auto"/>
      </w:pPr>
      <w:r w:rsidRPr="00CD2AAA">
        <w:rPr>
          <w:b/>
        </w:rPr>
        <w:t>Tabla</w:t>
      </w:r>
      <w:r>
        <w:t>, donde se muestra un histórico con todos los registros de los siguientes de un juicio.</w:t>
      </w:r>
    </w:p>
    <w:p w:rsidR="00CD2AAA" w:rsidRDefault="00CD2AAA" w:rsidP="00CD2AAA">
      <w:pPr>
        <w:spacing w:line="360" w:lineRule="auto"/>
        <w:ind w:left="720"/>
      </w:pPr>
      <w:r w:rsidRPr="00CD2AAA">
        <w:rPr>
          <w:i/>
        </w:rPr>
        <w:t>Tiene los siguientes campos</w:t>
      </w:r>
      <w:r>
        <w:t>: Ordinal, Funcionario, Descripción, Notificar (opciones Si/No), Fecha Providencia, Fecha Notificación.</w:t>
      </w:r>
    </w:p>
    <w:p w:rsidR="000607E7" w:rsidRDefault="00CD2AAA" w:rsidP="00CD2AAA">
      <w:pPr>
        <w:pStyle w:val="Prrafodelista"/>
        <w:numPr>
          <w:ilvl w:val="0"/>
          <w:numId w:val="19"/>
        </w:numPr>
        <w:spacing w:line="360" w:lineRule="auto"/>
      </w:pPr>
      <w:r>
        <w:t xml:space="preserve">Opción </w:t>
      </w:r>
      <w:r w:rsidRPr="00CD2AAA">
        <w:rPr>
          <w:b/>
        </w:rPr>
        <w:t>Nuevo</w:t>
      </w:r>
      <w:r>
        <w:t>, crea una nueva fila en la tabla, para el ingreso de la información del seguimiento del juicio.</w:t>
      </w:r>
    </w:p>
    <w:p w:rsidR="00CD2AAA" w:rsidRDefault="00CD2AAA" w:rsidP="00CD2AAA">
      <w:pPr>
        <w:pStyle w:val="Prrafodelista"/>
        <w:numPr>
          <w:ilvl w:val="0"/>
          <w:numId w:val="18"/>
        </w:numPr>
        <w:spacing w:line="360" w:lineRule="auto"/>
      </w:pPr>
      <w:r w:rsidRPr="00CD2AAA">
        <w:rPr>
          <w:b/>
        </w:rPr>
        <w:t>Opciones</w:t>
      </w:r>
      <w:r>
        <w:t>:</w:t>
      </w:r>
    </w:p>
    <w:p w:rsidR="00CD2AAA" w:rsidRDefault="00CD2AAA" w:rsidP="00CD2AAA">
      <w:pPr>
        <w:pStyle w:val="Prrafodelista"/>
        <w:numPr>
          <w:ilvl w:val="0"/>
          <w:numId w:val="19"/>
        </w:numPr>
        <w:spacing w:line="360" w:lineRule="auto"/>
        <w:ind w:left="1134"/>
      </w:pPr>
      <w:r w:rsidRPr="00CD2AAA">
        <w:rPr>
          <w:b/>
        </w:rPr>
        <w:t>Guardar</w:t>
      </w:r>
      <w:r>
        <w:t>, guarda la información en la Base de Datos.</w:t>
      </w:r>
    </w:p>
    <w:p w:rsidR="00CD2AAA" w:rsidRDefault="00CD2AAA" w:rsidP="00CD2AAA">
      <w:pPr>
        <w:pStyle w:val="Prrafodelista"/>
        <w:numPr>
          <w:ilvl w:val="0"/>
          <w:numId w:val="19"/>
        </w:numPr>
        <w:spacing w:line="360" w:lineRule="auto"/>
        <w:ind w:left="1134"/>
      </w:pPr>
      <w:r w:rsidRPr="00CD2AAA">
        <w:rPr>
          <w:b/>
        </w:rPr>
        <w:t>Cancelar</w:t>
      </w:r>
      <w:r>
        <w:t>, no almacena ninguna información y re-direcciona a la pantalla “Consulta de Juicios”.</w:t>
      </w:r>
    </w:p>
    <w:p w:rsidR="00EC2303" w:rsidRDefault="00EC2303" w:rsidP="00F40B0A"/>
    <w:p w:rsidR="00CD2AAA" w:rsidRPr="003D621B" w:rsidRDefault="00CD2AAA" w:rsidP="003D621B">
      <w:pPr>
        <w:pStyle w:val="Prrafodelista"/>
        <w:numPr>
          <w:ilvl w:val="0"/>
          <w:numId w:val="2"/>
        </w:numPr>
        <w:spacing w:line="360" w:lineRule="auto"/>
        <w:rPr>
          <w:b/>
          <w:i/>
        </w:rPr>
      </w:pPr>
      <w:r>
        <w:rPr>
          <w:b/>
          <w:i/>
        </w:rPr>
        <w:t>CARGA DE ARCHIVOS EXTERNOS A LA BASE DE DATOS:</w:t>
      </w:r>
    </w:p>
    <w:p w:rsidR="003D621B" w:rsidRDefault="003D621B" w:rsidP="003D621B">
      <w:pPr>
        <w:pStyle w:val="Prrafodelista"/>
        <w:spacing w:line="360" w:lineRule="auto"/>
        <w:ind w:left="720"/>
      </w:pPr>
      <w:r>
        <w:t>Para el llenado de las tablas de la base de datos, se debe cargar los siguientes archivos:</w:t>
      </w:r>
    </w:p>
    <w:p w:rsidR="003D621B" w:rsidRDefault="003D621B" w:rsidP="003D621B">
      <w:pPr>
        <w:pStyle w:val="Prrafodelista"/>
        <w:spacing w:line="360" w:lineRule="auto"/>
        <w:ind w:left="720"/>
      </w:pPr>
      <w:r>
        <w:rPr>
          <w:noProof/>
          <w:lang w:val="es-EC" w:eastAsia="es-EC"/>
        </w:rPr>
        <w:drawing>
          <wp:inline distT="0" distB="0" distL="0" distR="0" wp14:anchorId="1C9EABE2" wp14:editId="39425358">
            <wp:extent cx="4794837" cy="2136464"/>
            <wp:effectExtent l="0" t="0" r="635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6360" cy="21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1B" w:rsidRPr="003D621B" w:rsidRDefault="003D621B" w:rsidP="003D621B">
      <w:pPr>
        <w:spacing w:line="360" w:lineRule="auto"/>
      </w:pPr>
    </w:p>
    <w:p w:rsidR="00CD2AAA" w:rsidRPr="00CD2AAA" w:rsidRDefault="003D621B" w:rsidP="003D621B">
      <w:pPr>
        <w:pStyle w:val="Prrafodelista"/>
        <w:numPr>
          <w:ilvl w:val="0"/>
          <w:numId w:val="2"/>
        </w:numPr>
        <w:spacing w:line="360" w:lineRule="auto"/>
        <w:rPr>
          <w:b/>
          <w:i/>
        </w:rPr>
      </w:pPr>
      <w:r>
        <w:rPr>
          <w:b/>
          <w:i/>
        </w:rPr>
        <w:lastRenderedPageBreak/>
        <w:t>Script de la Base de Datos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DBMS name:      PostgreSQL 8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Created on:     25/04/2018 13:24:00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>: FUNCIONARIO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 xml:space="preserve"> FUNCIONARIO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FU_CODIGO            SERIAL               </w:t>
      </w:r>
      <w:proofErr w:type="spellStart"/>
      <w:r w:rsidRPr="00142C7D">
        <w:rPr>
          <w:b w:val="0"/>
          <w:szCs w:val="16"/>
        </w:rPr>
        <w:t>not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FU_NOMBRES   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30)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FU_APELLIDOS 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30)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FU_CORREO    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50)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FU_ESTADO            BOOL       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</w:t>
      </w:r>
      <w:proofErr w:type="spellStart"/>
      <w:proofErr w:type="gramStart"/>
      <w:r w:rsidRPr="00142C7D">
        <w:rPr>
          <w:b w:val="0"/>
          <w:szCs w:val="16"/>
        </w:rPr>
        <w:t>constraint</w:t>
      </w:r>
      <w:proofErr w:type="spellEnd"/>
      <w:proofErr w:type="gramEnd"/>
      <w:r w:rsidRPr="00142C7D">
        <w:rPr>
          <w:b w:val="0"/>
          <w:szCs w:val="16"/>
        </w:rPr>
        <w:t xml:space="preserve"> PK_FUNCIONARIO </w:t>
      </w:r>
      <w:proofErr w:type="spellStart"/>
      <w:r w:rsidRPr="00142C7D">
        <w:rPr>
          <w:b w:val="0"/>
          <w:szCs w:val="16"/>
        </w:rPr>
        <w:t>primary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key</w:t>
      </w:r>
      <w:proofErr w:type="spellEnd"/>
      <w:r w:rsidRPr="00142C7D">
        <w:rPr>
          <w:b w:val="0"/>
          <w:szCs w:val="16"/>
        </w:rPr>
        <w:t xml:space="preserve"> (FU_CODIGO)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>: FUNCIONARIO_PK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unique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 xml:space="preserve"> FUNCIONARIO_PK </w:t>
      </w:r>
      <w:proofErr w:type="spellStart"/>
      <w:r w:rsidRPr="00142C7D">
        <w:rPr>
          <w:b w:val="0"/>
          <w:szCs w:val="16"/>
        </w:rPr>
        <w:t>on</w:t>
      </w:r>
      <w:proofErr w:type="spellEnd"/>
      <w:r w:rsidRPr="00142C7D">
        <w:rPr>
          <w:b w:val="0"/>
          <w:szCs w:val="16"/>
        </w:rPr>
        <w:t xml:space="preserve"> FUNCIONARIO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FU_CODIGO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>: JUICIO     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 xml:space="preserve"> JUICIO (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  <w:r w:rsidRPr="00142C7D">
        <w:rPr>
          <w:b w:val="0"/>
          <w:szCs w:val="16"/>
        </w:rPr>
        <w:t xml:space="preserve">   </w:t>
      </w:r>
      <w:r w:rsidRPr="000075F2">
        <w:rPr>
          <w:b w:val="0"/>
          <w:szCs w:val="16"/>
          <w:lang w:val="es-EC"/>
        </w:rPr>
        <w:t xml:space="preserve">JU_CODIGO            SERIAL               </w:t>
      </w:r>
      <w:proofErr w:type="spellStart"/>
      <w:r w:rsidRPr="000075F2">
        <w:rPr>
          <w:b w:val="0"/>
          <w:szCs w:val="16"/>
          <w:lang w:val="es-EC"/>
        </w:rPr>
        <w:t>not</w:t>
      </w:r>
      <w:proofErr w:type="spellEnd"/>
      <w:r w:rsidRPr="000075F2">
        <w:rPr>
          <w:b w:val="0"/>
          <w:szCs w:val="16"/>
          <w:lang w:val="es-EC"/>
        </w:rPr>
        <w:t xml:space="preserve"> </w:t>
      </w:r>
      <w:proofErr w:type="spellStart"/>
      <w:r w:rsidRPr="000075F2">
        <w:rPr>
          <w:b w:val="0"/>
          <w:szCs w:val="16"/>
          <w:lang w:val="es-EC"/>
        </w:rPr>
        <w:t>null</w:t>
      </w:r>
      <w:proofErr w:type="spellEnd"/>
      <w:r w:rsidRPr="000075F2">
        <w:rPr>
          <w:b w:val="0"/>
          <w:szCs w:val="16"/>
          <w:lang w:val="es-EC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s-EC"/>
        </w:rPr>
        <w:t xml:space="preserve">   </w:t>
      </w:r>
      <w:r w:rsidRPr="00142C7D">
        <w:rPr>
          <w:b w:val="0"/>
          <w:szCs w:val="16"/>
          <w:lang w:val="en-US"/>
        </w:rPr>
        <w:t>TA_CODIGO            INT4  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NR_CODIGO            INT4  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US_CODIGO            INT4                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UJ_CODIGO            INT4                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  <w:lang w:val="en-US"/>
        </w:rPr>
        <w:t xml:space="preserve">   </w:t>
      </w:r>
      <w:r w:rsidRPr="00142C7D">
        <w:rPr>
          <w:b w:val="0"/>
          <w:szCs w:val="16"/>
        </w:rPr>
        <w:t xml:space="preserve">JU_NUMERO_JUICIO     INT4       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JU_FECHA_INICIO      DATE       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JU_OCACIONANTE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100)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JU_OCACIONADO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100)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JU_MOTIVO_ACCION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100)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JU_ESTADO_JUICIO     BOOL       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JU_CUANTIA   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14)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</w:t>
      </w:r>
      <w:proofErr w:type="spellStart"/>
      <w:proofErr w:type="gramStart"/>
      <w:r w:rsidRPr="00142C7D">
        <w:rPr>
          <w:b w:val="0"/>
          <w:szCs w:val="16"/>
        </w:rPr>
        <w:t>constraint</w:t>
      </w:r>
      <w:proofErr w:type="spellEnd"/>
      <w:proofErr w:type="gramEnd"/>
      <w:r w:rsidRPr="00142C7D">
        <w:rPr>
          <w:b w:val="0"/>
          <w:szCs w:val="16"/>
        </w:rPr>
        <w:t xml:space="preserve"> PK_JUICIO </w:t>
      </w:r>
      <w:proofErr w:type="spellStart"/>
      <w:r w:rsidRPr="00142C7D">
        <w:rPr>
          <w:b w:val="0"/>
          <w:szCs w:val="16"/>
        </w:rPr>
        <w:t>primary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key</w:t>
      </w:r>
      <w:proofErr w:type="spellEnd"/>
      <w:r w:rsidRPr="00142C7D">
        <w:rPr>
          <w:b w:val="0"/>
          <w:szCs w:val="16"/>
        </w:rPr>
        <w:t xml:space="preserve"> (JU_CODIGO)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>: JUICIO_PK  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unique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 xml:space="preserve"> JUICIO_PK </w:t>
      </w:r>
      <w:proofErr w:type="spellStart"/>
      <w:r w:rsidRPr="00142C7D">
        <w:rPr>
          <w:b w:val="0"/>
          <w:szCs w:val="16"/>
        </w:rPr>
        <w:t>on</w:t>
      </w:r>
      <w:proofErr w:type="spellEnd"/>
      <w:r w:rsidRPr="00142C7D">
        <w:rPr>
          <w:b w:val="0"/>
          <w:szCs w:val="16"/>
        </w:rPr>
        <w:t xml:space="preserve"> JUICIO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JU_CODIGO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RELATIONSHIP_1_FK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  index</w:t>
      </w:r>
      <w:proofErr w:type="gramEnd"/>
      <w:r w:rsidRPr="00142C7D">
        <w:rPr>
          <w:b w:val="0"/>
          <w:szCs w:val="16"/>
          <w:lang w:val="en-US"/>
        </w:rPr>
        <w:t xml:space="preserve"> RELATIONSHIP_1_FK on JUICIO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TA_CODIGO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RELATIONSHIP_3_FK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  index</w:t>
      </w:r>
      <w:proofErr w:type="gramEnd"/>
      <w:r w:rsidRPr="00142C7D">
        <w:rPr>
          <w:b w:val="0"/>
          <w:szCs w:val="16"/>
          <w:lang w:val="en-US"/>
        </w:rPr>
        <w:t xml:space="preserve"> RELATIONSHIP_3_FK on JUICIO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NR_CODIGO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RELATIONSHIP_6_FK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lastRenderedPageBreak/>
        <w:t>create  index</w:t>
      </w:r>
      <w:proofErr w:type="gramEnd"/>
      <w:r w:rsidRPr="00142C7D">
        <w:rPr>
          <w:b w:val="0"/>
          <w:szCs w:val="16"/>
          <w:lang w:val="en-US"/>
        </w:rPr>
        <w:t xml:space="preserve"> RELATIONSHIP_6_FK on JUICIO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US_CODIGO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RELATIONSHIP_7_FK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  index</w:t>
      </w:r>
      <w:proofErr w:type="gramEnd"/>
      <w:r w:rsidRPr="00142C7D">
        <w:rPr>
          <w:b w:val="0"/>
          <w:szCs w:val="16"/>
          <w:lang w:val="en-US"/>
        </w:rPr>
        <w:t xml:space="preserve"> RELATIONSHIP_7_FK on JUICIO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UJ_CODIGO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>: NIVEL_RIESGO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 xml:space="preserve"> NIVEL_RIESGO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NR_CODIGO            SERIAL               </w:t>
      </w:r>
      <w:proofErr w:type="spellStart"/>
      <w:r w:rsidRPr="00142C7D">
        <w:rPr>
          <w:b w:val="0"/>
          <w:szCs w:val="16"/>
        </w:rPr>
        <w:t>not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NR_DESCRIPCION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15)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</w:t>
      </w:r>
      <w:proofErr w:type="spellStart"/>
      <w:proofErr w:type="gramStart"/>
      <w:r w:rsidRPr="00142C7D">
        <w:rPr>
          <w:b w:val="0"/>
          <w:szCs w:val="16"/>
        </w:rPr>
        <w:t>constraint</w:t>
      </w:r>
      <w:proofErr w:type="spellEnd"/>
      <w:proofErr w:type="gramEnd"/>
      <w:r w:rsidRPr="00142C7D">
        <w:rPr>
          <w:b w:val="0"/>
          <w:szCs w:val="16"/>
        </w:rPr>
        <w:t xml:space="preserve"> PK_NIVEL_RIESGO </w:t>
      </w:r>
      <w:proofErr w:type="spellStart"/>
      <w:r w:rsidRPr="00142C7D">
        <w:rPr>
          <w:b w:val="0"/>
          <w:szCs w:val="16"/>
        </w:rPr>
        <w:t>primary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key</w:t>
      </w:r>
      <w:proofErr w:type="spellEnd"/>
      <w:r w:rsidRPr="00142C7D">
        <w:rPr>
          <w:b w:val="0"/>
          <w:szCs w:val="16"/>
        </w:rPr>
        <w:t xml:space="preserve"> (NR_CODIGO)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>: NIVEL_RIESGO_PK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unique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 xml:space="preserve"> NIVEL_RIESGO_PK </w:t>
      </w:r>
      <w:proofErr w:type="spellStart"/>
      <w:r w:rsidRPr="00142C7D">
        <w:rPr>
          <w:b w:val="0"/>
          <w:szCs w:val="16"/>
        </w:rPr>
        <w:t>on</w:t>
      </w:r>
      <w:proofErr w:type="spellEnd"/>
      <w:r w:rsidRPr="00142C7D">
        <w:rPr>
          <w:b w:val="0"/>
          <w:szCs w:val="16"/>
        </w:rPr>
        <w:t xml:space="preserve"> NIVEL_RIESGO (</w:t>
      </w:r>
    </w:p>
    <w:p w:rsidR="003D621B" w:rsidRPr="00F647CF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  <w:r w:rsidRPr="00F647CF">
        <w:rPr>
          <w:b w:val="0"/>
          <w:szCs w:val="16"/>
          <w:lang w:val="es-EC"/>
        </w:rPr>
        <w:t>NR_CODIGO</w:t>
      </w:r>
    </w:p>
    <w:p w:rsidR="003D621B" w:rsidRPr="00F647CF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  <w:r w:rsidRPr="00F647CF">
        <w:rPr>
          <w:b w:val="0"/>
          <w:szCs w:val="16"/>
          <w:lang w:val="es-EC"/>
        </w:rPr>
        <w:t>);</w:t>
      </w:r>
    </w:p>
    <w:p w:rsidR="003D621B" w:rsidRPr="00F647CF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</w:p>
    <w:p w:rsidR="003D621B" w:rsidRPr="00F647CF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  <w:r w:rsidRPr="00F647CF">
        <w:rPr>
          <w:b w:val="0"/>
          <w:szCs w:val="16"/>
          <w:lang w:val="es-EC"/>
        </w:rPr>
        <w:t>/*==============================================================*/</w:t>
      </w:r>
    </w:p>
    <w:p w:rsidR="003D621B" w:rsidRPr="00F647CF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  <w:r w:rsidRPr="00F647CF">
        <w:rPr>
          <w:b w:val="0"/>
          <w:szCs w:val="16"/>
          <w:lang w:val="es-EC"/>
        </w:rPr>
        <w:t xml:space="preserve">/* </w:t>
      </w:r>
      <w:proofErr w:type="spellStart"/>
      <w:r w:rsidRPr="00F647CF">
        <w:rPr>
          <w:b w:val="0"/>
          <w:szCs w:val="16"/>
          <w:lang w:val="es-EC"/>
        </w:rPr>
        <w:t>Table</w:t>
      </w:r>
      <w:proofErr w:type="spellEnd"/>
      <w:r w:rsidRPr="00F647CF">
        <w:rPr>
          <w:b w:val="0"/>
          <w:szCs w:val="16"/>
          <w:lang w:val="es-EC"/>
        </w:rPr>
        <w:t>: OFICINA                                               */</w:t>
      </w:r>
    </w:p>
    <w:p w:rsidR="003D621B" w:rsidRPr="00F647CF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  <w:r w:rsidRPr="00F647CF">
        <w:rPr>
          <w:b w:val="0"/>
          <w:szCs w:val="16"/>
          <w:lang w:val="es-EC"/>
        </w:rPr>
        <w:t>/*==============================================================*/</w:t>
      </w:r>
    </w:p>
    <w:p w:rsidR="003D621B" w:rsidRPr="00F647CF" w:rsidRDefault="003D621B" w:rsidP="00142C7D">
      <w:pPr>
        <w:pStyle w:val="Epgrafe"/>
        <w:spacing w:before="0" w:after="0"/>
        <w:jc w:val="left"/>
        <w:rPr>
          <w:b w:val="0"/>
          <w:szCs w:val="16"/>
          <w:lang w:val="es-EC"/>
        </w:rPr>
      </w:pPr>
      <w:proofErr w:type="spellStart"/>
      <w:proofErr w:type="gramStart"/>
      <w:r w:rsidRPr="00F647CF">
        <w:rPr>
          <w:b w:val="0"/>
          <w:szCs w:val="16"/>
          <w:lang w:val="es-EC"/>
        </w:rPr>
        <w:t>create</w:t>
      </w:r>
      <w:proofErr w:type="spellEnd"/>
      <w:proofErr w:type="gramEnd"/>
      <w:r w:rsidRPr="00F647CF">
        <w:rPr>
          <w:b w:val="0"/>
          <w:szCs w:val="16"/>
          <w:lang w:val="es-EC"/>
        </w:rPr>
        <w:t xml:space="preserve"> </w:t>
      </w:r>
      <w:proofErr w:type="spellStart"/>
      <w:r w:rsidRPr="00F647CF">
        <w:rPr>
          <w:b w:val="0"/>
          <w:szCs w:val="16"/>
          <w:lang w:val="es-EC"/>
        </w:rPr>
        <w:t>table</w:t>
      </w:r>
      <w:proofErr w:type="spellEnd"/>
      <w:r w:rsidRPr="00F647CF">
        <w:rPr>
          <w:b w:val="0"/>
          <w:szCs w:val="16"/>
          <w:lang w:val="es-EC"/>
        </w:rPr>
        <w:t xml:space="preserve"> OFICINA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F647CF">
        <w:rPr>
          <w:b w:val="0"/>
          <w:szCs w:val="16"/>
          <w:lang w:val="es-EC"/>
        </w:rPr>
        <w:t xml:space="preserve">   </w:t>
      </w:r>
      <w:r w:rsidRPr="00142C7D">
        <w:rPr>
          <w:b w:val="0"/>
          <w:szCs w:val="16"/>
          <w:lang w:val="en-US"/>
        </w:rPr>
        <w:t>OF_CODIGO            SERIAL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ZO_CODIGO            INT4  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OF_DESCRIPCION       </w:t>
      </w:r>
      <w:proofErr w:type="gramStart"/>
      <w:r w:rsidRPr="00142C7D">
        <w:rPr>
          <w:b w:val="0"/>
          <w:szCs w:val="16"/>
          <w:lang w:val="en-US"/>
        </w:rPr>
        <w:t>VARCHAR(</w:t>
      </w:r>
      <w:proofErr w:type="gramEnd"/>
      <w:r w:rsidRPr="00142C7D">
        <w:rPr>
          <w:b w:val="0"/>
          <w:szCs w:val="16"/>
          <w:lang w:val="en-US"/>
        </w:rPr>
        <w:t>100)        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OF_ESTADO            BOOL                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constraint</w:t>
      </w:r>
      <w:proofErr w:type="gramEnd"/>
      <w:r w:rsidRPr="00142C7D">
        <w:rPr>
          <w:b w:val="0"/>
          <w:szCs w:val="16"/>
          <w:lang w:val="en-US"/>
        </w:rPr>
        <w:t xml:space="preserve"> PK_OFICINA primary key (OF_CODIGO)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OFICINA_PK 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</w:t>
      </w:r>
      <w:proofErr w:type="gramEnd"/>
      <w:r w:rsidRPr="00142C7D">
        <w:rPr>
          <w:b w:val="0"/>
          <w:szCs w:val="16"/>
          <w:lang w:val="en-US"/>
        </w:rPr>
        <w:t xml:space="preserve"> unique index OFICINA_PK on OFICINA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OF_CODIGO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RELATIONSHIP_8_FK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  index</w:t>
      </w:r>
      <w:proofErr w:type="gramEnd"/>
      <w:r w:rsidRPr="00142C7D">
        <w:rPr>
          <w:b w:val="0"/>
          <w:szCs w:val="16"/>
          <w:lang w:val="en-US"/>
        </w:rPr>
        <w:t xml:space="preserve"> RELATIONSHIP_8_FK on OFICINA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ZO_CODIGO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>: SEGUIMIENTO_JUICIOS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 xml:space="preserve"> SEGUIMIENTO_JUICIOS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SJ_CODIGO            SERIAL               </w:t>
      </w:r>
      <w:proofErr w:type="spellStart"/>
      <w:r w:rsidRPr="00142C7D">
        <w:rPr>
          <w:b w:val="0"/>
          <w:szCs w:val="16"/>
        </w:rPr>
        <w:t>not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</w:rPr>
        <w:t xml:space="preserve">   </w:t>
      </w:r>
      <w:r w:rsidRPr="00142C7D">
        <w:rPr>
          <w:b w:val="0"/>
          <w:szCs w:val="16"/>
          <w:lang w:val="en-US"/>
        </w:rPr>
        <w:t>JU_CODIGO            INT4  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FU_CODIGO            INT4  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  <w:lang w:val="en-US"/>
        </w:rPr>
        <w:t xml:space="preserve">   </w:t>
      </w:r>
      <w:r w:rsidRPr="00142C7D">
        <w:rPr>
          <w:b w:val="0"/>
          <w:szCs w:val="16"/>
        </w:rPr>
        <w:t xml:space="preserve">SJ_DESCRIPCION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250)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SL_ESTADO_SEGUIMIENTO BOOL       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</w:t>
      </w:r>
      <w:proofErr w:type="spellStart"/>
      <w:proofErr w:type="gramStart"/>
      <w:r w:rsidRPr="00142C7D">
        <w:rPr>
          <w:b w:val="0"/>
          <w:szCs w:val="16"/>
        </w:rPr>
        <w:t>constraint</w:t>
      </w:r>
      <w:proofErr w:type="spellEnd"/>
      <w:proofErr w:type="gramEnd"/>
      <w:r w:rsidRPr="00142C7D">
        <w:rPr>
          <w:b w:val="0"/>
          <w:szCs w:val="16"/>
        </w:rPr>
        <w:t xml:space="preserve"> PK_SEGUIMIENTO_JUICIOS </w:t>
      </w:r>
      <w:proofErr w:type="spellStart"/>
      <w:r w:rsidRPr="00142C7D">
        <w:rPr>
          <w:b w:val="0"/>
          <w:szCs w:val="16"/>
        </w:rPr>
        <w:t>primary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key</w:t>
      </w:r>
      <w:proofErr w:type="spellEnd"/>
      <w:r w:rsidRPr="00142C7D">
        <w:rPr>
          <w:b w:val="0"/>
          <w:szCs w:val="16"/>
        </w:rPr>
        <w:t xml:space="preserve"> (SJ_CODIGO)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>: SEGUIMIENTO_JUICIOS_PK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unique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 xml:space="preserve"> SEGUIMIENTO_JUICIOS_PK </w:t>
      </w:r>
      <w:proofErr w:type="spellStart"/>
      <w:r w:rsidRPr="00142C7D">
        <w:rPr>
          <w:b w:val="0"/>
          <w:szCs w:val="16"/>
        </w:rPr>
        <w:t>on</w:t>
      </w:r>
      <w:proofErr w:type="spellEnd"/>
      <w:r w:rsidRPr="00142C7D">
        <w:rPr>
          <w:b w:val="0"/>
          <w:szCs w:val="16"/>
        </w:rPr>
        <w:t xml:space="preserve"> SEGUIMIENTO_JUICIOS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SJ_CODIGO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lastRenderedPageBreak/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RELATIONSHIP_4_FK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  index</w:t>
      </w:r>
      <w:proofErr w:type="gramEnd"/>
      <w:r w:rsidRPr="00142C7D">
        <w:rPr>
          <w:b w:val="0"/>
          <w:szCs w:val="16"/>
          <w:lang w:val="en-US"/>
        </w:rPr>
        <w:t xml:space="preserve"> RELATIONSHIP_4_FK on SEGUIMIENTO_JUICIOS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JU_CODIGO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RELATIONSHIP_5_FK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 xml:space="preserve"> RELATIONSHIP_5_FK </w:t>
      </w:r>
      <w:proofErr w:type="spellStart"/>
      <w:r w:rsidRPr="00142C7D">
        <w:rPr>
          <w:b w:val="0"/>
          <w:szCs w:val="16"/>
        </w:rPr>
        <w:t>on</w:t>
      </w:r>
      <w:proofErr w:type="spellEnd"/>
      <w:r w:rsidRPr="00142C7D">
        <w:rPr>
          <w:b w:val="0"/>
          <w:szCs w:val="16"/>
        </w:rPr>
        <w:t xml:space="preserve"> SEGUIMIENTO_JUICIOS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FU_CODIGO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>: TIPO_ACCION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table</w:t>
      </w:r>
      <w:proofErr w:type="spellEnd"/>
      <w:r w:rsidRPr="00142C7D">
        <w:rPr>
          <w:b w:val="0"/>
          <w:szCs w:val="16"/>
        </w:rPr>
        <w:t xml:space="preserve"> TIPO_ACCION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TA_CODIGO            SERIAL               </w:t>
      </w:r>
      <w:proofErr w:type="spellStart"/>
      <w:r w:rsidRPr="00142C7D">
        <w:rPr>
          <w:b w:val="0"/>
          <w:szCs w:val="16"/>
        </w:rPr>
        <w:t>not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TA_DESCRIPCION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50)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</w:t>
      </w:r>
      <w:proofErr w:type="spellStart"/>
      <w:proofErr w:type="gramStart"/>
      <w:r w:rsidRPr="00142C7D">
        <w:rPr>
          <w:b w:val="0"/>
          <w:szCs w:val="16"/>
        </w:rPr>
        <w:t>constraint</w:t>
      </w:r>
      <w:proofErr w:type="spellEnd"/>
      <w:proofErr w:type="gramEnd"/>
      <w:r w:rsidRPr="00142C7D">
        <w:rPr>
          <w:b w:val="0"/>
          <w:szCs w:val="16"/>
        </w:rPr>
        <w:t xml:space="preserve"> PK_TIPO_ACCION </w:t>
      </w:r>
      <w:proofErr w:type="spellStart"/>
      <w:r w:rsidRPr="00142C7D">
        <w:rPr>
          <w:b w:val="0"/>
          <w:szCs w:val="16"/>
        </w:rPr>
        <w:t>primary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key</w:t>
      </w:r>
      <w:proofErr w:type="spellEnd"/>
      <w:r w:rsidRPr="00142C7D">
        <w:rPr>
          <w:b w:val="0"/>
          <w:szCs w:val="16"/>
        </w:rPr>
        <w:t xml:space="preserve"> (TA_CODIGO)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>: TIPO_ACCION_PK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unique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 xml:space="preserve"> TIPO_ACCION_PK </w:t>
      </w:r>
      <w:proofErr w:type="spellStart"/>
      <w:r w:rsidRPr="00142C7D">
        <w:rPr>
          <w:b w:val="0"/>
          <w:szCs w:val="16"/>
        </w:rPr>
        <w:t>on</w:t>
      </w:r>
      <w:proofErr w:type="spellEnd"/>
      <w:r w:rsidRPr="00142C7D">
        <w:rPr>
          <w:b w:val="0"/>
          <w:szCs w:val="16"/>
        </w:rPr>
        <w:t xml:space="preserve"> TIPO_ACCION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TA_CODIGO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);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/*==============================================================*/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/* Table: UNIDAD_JUDICIAL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</w:t>
      </w:r>
      <w:proofErr w:type="gramEnd"/>
      <w:r w:rsidRPr="00142C7D">
        <w:rPr>
          <w:b w:val="0"/>
          <w:szCs w:val="16"/>
          <w:lang w:val="en-US"/>
        </w:rPr>
        <w:t xml:space="preserve"> table UNIDAD_JUDICIAL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UJ_CODIGO            SERIAL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OF_CODIGO            INT4  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  <w:lang w:val="en-US"/>
        </w:rPr>
        <w:t xml:space="preserve">   </w:t>
      </w:r>
      <w:r w:rsidRPr="00142C7D">
        <w:rPr>
          <w:b w:val="0"/>
          <w:szCs w:val="16"/>
        </w:rPr>
        <w:t xml:space="preserve">UJ_DESCRIPCION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100)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UJ_ESTADO            BOOL       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</w:t>
      </w:r>
      <w:proofErr w:type="spellStart"/>
      <w:proofErr w:type="gramStart"/>
      <w:r w:rsidRPr="00142C7D">
        <w:rPr>
          <w:b w:val="0"/>
          <w:szCs w:val="16"/>
        </w:rPr>
        <w:t>constraint</w:t>
      </w:r>
      <w:proofErr w:type="spellEnd"/>
      <w:proofErr w:type="gramEnd"/>
      <w:r w:rsidRPr="00142C7D">
        <w:rPr>
          <w:b w:val="0"/>
          <w:szCs w:val="16"/>
        </w:rPr>
        <w:t xml:space="preserve"> PK_UNIDAD_JUDICIAL </w:t>
      </w:r>
      <w:proofErr w:type="spellStart"/>
      <w:r w:rsidRPr="00142C7D">
        <w:rPr>
          <w:b w:val="0"/>
          <w:szCs w:val="16"/>
        </w:rPr>
        <w:t>primary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key</w:t>
      </w:r>
      <w:proofErr w:type="spellEnd"/>
      <w:r w:rsidRPr="00142C7D">
        <w:rPr>
          <w:b w:val="0"/>
          <w:szCs w:val="16"/>
        </w:rPr>
        <w:t xml:space="preserve"> (UJ_CODIGO)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>: UNIDAD_JUDICIAL_PK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proofErr w:type="spellStart"/>
      <w:proofErr w:type="gramStart"/>
      <w:r w:rsidRPr="00142C7D">
        <w:rPr>
          <w:b w:val="0"/>
          <w:szCs w:val="16"/>
        </w:rPr>
        <w:t>create</w:t>
      </w:r>
      <w:proofErr w:type="spellEnd"/>
      <w:proofErr w:type="gram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unique</w:t>
      </w:r>
      <w:proofErr w:type="spellEnd"/>
      <w:r w:rsidRPr="00142C7D">
        <w:rPr>
          <w:b w:val="0"/>
          <w:szCs w:val="16"/>
        </w:rPr>
        <w:t xml:space="preserve">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 xml:space="preserve"> UNIDAD_JUDICIAL_PK </w:t>
      </w:r>
      <w:proofErr w:type="spellStart"/>
      <w:r w:rsidRPr="00142C7D">
        <w:rPr>
          <w:b w:val="0"/>
          <w:szCs w:val="16"/>
        </w:rPr>
        <w:t>on</w:t>
      </w:r>
      <w:proofErr w:type="spellEnd"/>
      <w:r w:rsidRPr="00142C7D">
        <w:rPr>
          <w:b w:val="0"/>
          <w:szCs w:val="16"/>
        </w:rPr>
        <w:t xml:space="preserve"> UNIDAD_JUDICIAL (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0075F2">
        <w:rPr>
          <w:b w:val="0"/>
          <w:szCs w:val="16"/>
        </w:rPr>
        <w:t>UJ_CODIGO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Index: RELATIONSHIP_9_FK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  index</w:t>
      </w:r>
      <w:proofErr w:type="gramEnd"/>
      <w:r w:rsidRPr="00142C7D">
        <w:rPr>
          <w:b w:val="0"/>
          <w:szCs w:val="16"/>
          <w:lang w:val="en-US"/>
        </w:rPr>
        <w:t xml:space="preserve"> RELATIONSHIP_9_FK on UNIDAD_JUDICIAL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OF_CODIGO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Table: USUARIO    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</w:t>
      </w:r>
      <w:proofErr w:type="gramEnd"/>
      <w:r w:rsidRPr="00142C7D">
        <w:rPr>
          <w:b w:val="0"/>
          <w:szCs w:val="16"/>
          <w:lang w:val="en-US"/>
        </w:rPr>
        <w:t xml:space="preserve"> table USUARIO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US_CODIGO            SERIAL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  <w:lang w:val="en-US"/>
        </w:rPr>
        <w:t xml:space="preserve">   </w:t>
      </w:r>
      <w:r w:rsidRPr="00142C7D">
        <w:rPr>
          <w:b w:val="0"/>
          <w:szCs w:val="16"/>
        </w:rPr>
        <w:t xml:space="preserve">US_APELLIDOS 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35)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US_NOMBRES   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35)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US_IDENTIFICACION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10)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US_CLAVE      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15)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</w:rPr>
        <w:t xml:space="preserve">   </w:t>
      </w:r>
      <w:r w:rsidRPr="00142C7D">
        <w:rPr>
          <w:b w:val="0"/>
          <w:szCs w:val="16"/>
          <w:lang w:val="en-US"/>
        </w:rPr>
        <w:t xml:space="preserve">US_CORREO            </w:t>
      </w:r>
      <w:proofErr w:type="gramStart"/>
      <w:r w:rsidRPr="00142C7D">
        <w:rPr>
          <w:b w:val="0"/>
          <w:szCs w:val="16"/>
          <w:lang w:val="en-US"/>
        </w:rPr>
        <w:t>VARCHAR(</w:t>
      </w:r>
      <w:proofErr w:type="gramEnd"/>
      <w:r w:rsidRPr="00142C7D">
        <w:rPr>
          <w:b w:val="0"/>
          <w:szCs w:val="16"/>
          <w:lang w:val="en-US"/>
        </w:rPr>
        <w:t>50)         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US_ESTADO            BOOL                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constraint</w:t>
      </w:r>
      <w:proofErr w:type="gramEnd"/>
      <w:r w:rsidRPr="00142C7D">
        <w:rPr>
          <w:b w:val="0"/>
          <w:szCs w:val="16"/>
          <w:lang w:val="en-US"/>
        </w:rPr>
        <w:t xml:space="preserve"> PK_USUARIO primary key (US_CODIGO)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lastRenderedPageBreak/>
        <w:t>);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/*==============================================================*/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/* Index: USUARIO_PK                                            */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/*==============================================================*/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create unique index USUARIO_PK on USUARIO (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US_CODIGO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);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 Table: ZONAL      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</w:t>
      </w:r>
      <w:proofErr w:type="gramEnd"/>
      <w:r w:rsidRPr="00142C7D">
        <w:rPr>
          <w:b w:val="0"/>
          <w:szCs w:val="16"/>
          <w:lang w:val="en-US"/>
        </w:rPr>
        <w:t xml:space="preserve"> table ZONAL (</w:t>
      </w:r>
    </w:p>
    <w:p w:rsidR="003D621B" w:rsidRPr="000075F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r w:rsidRPr="000075F2">
        <w:rPr>
          <w:b w:val="0"/>
          <w:szCs w:val="16"/>
          <w:lang w:val="en-US"/>
        </w:rPr>
        <w:t>ZO_CODIGO            SERIAL               not null,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0075F2">
        <w:rPr>
          <w:b w:val="0"/>
          <w:szCs w:val="16"/>
          <w:lang w:val="en-US"/>
        </w:rPr>
        <w:t xml:space="preserve">   </w:t>
      </w:r>
      <w:r w:rsidRPr="00142C7D">
        <w:rPr>
          <w:b w:val="0"/>
          <w:szCs w:val="16"/>
        </w:rPr>
        <w:t xml:space="preserve">ZO_DESCRIPCION       </w:t>
      </w:r>
      <w:proofErr w:type="gramStart"/>
      <w:r w:rsidRPr="00142C7D">
        <w:rPr>
          <w:b w:val="0"/>
          <w:szCs w:val="16"/>
        </w:rPr>
        <w:t>VARCHAR(</w:t>
      </w:r>
      <w:proofErr w:type="gramEnd"/>
      <w:r w:rsidRPr="00142C7D">
        <w:rPr>
          <w:b w:val="0"/>
          <w:szCs w:val="16"/>
        </w:rPr>
        <w:t xml:space="preserve">20)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   ZO_ESTADO            BOOL                 </w:t>
      </w:r>
      <w:proofErr w:type="spellStart"/>
      <w:r w:rsidRPr="00142C7D">
        <w:rPr>
          <w:b w:val="0"/>
          <w:szCs w:val="16"/>
        </w:rPr>
        <w:t>null</w:t>
      </w:r>
      <w:proofErr w:type="spellEnd"/>
      <w:r w:rsidRPr="00142C7D">
        <w:rPr>
          <w:b w:val="0"/>
          <w:szCs w:val="16"/>
        </w:rPr>
        <w:t>,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0075F2">
        <w:rPr>
          <w:b w:val="0"/>
          <w:szCs w:val="16"/>
          <w:lang w:val="es-EC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constraint</w:t>
      </w:r>
      <w:proofErr w:type="gramEnd"/>
      <w:r w:rsidRPr="00142C7D">
        <w:rPr>
          <w:b w:val="0"/>
          <w:szCs w:val="16"/>
          <w:lang w:val="en-US"/>
        </w:rPr>
        <w:t xml:space="preserve"> PK_ZONAL primary key (ZO_CODIGO)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 xml:space="preserve">/* </w:t>
      </w:r>
      <w:proofErr w:type="spellStart"/>
      <w:r w:rsidRPr="00142C7D">
        <w:rPr>
          <w:b w:val="0"/>
          <w:szCs w:val="16"/>
        </w:rPr>
        <w:t>Index</w:t>
      </w:r>
      <w:proofErr w:type="spellEnd"/>
      <w:r w:rsidRPr="00142C7D">
        <w:rPr>
          <w:b w:val="0"/>
          <w:szCs w:val="16"/>
        </w:rPr>
        <w:t>: ZONAL_PK                                              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/*==============================================================*/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create</w:t>
      </w:r>
      <w:proofErr w:type="gramEnd"/>
      <w:r w:rsidRPr="00142C7D">
        <w:rPr>
          <w:b w:val="0"/>
          <w:szCs w:val="16"/>
          <w:lang w:val="en-US"/>
        </w:rPr>
        <w:t xml:space="preserve"> unique index ZONAL_PK on ZONAL (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ZO_CODIGO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</w:rPr>
        <w:t>);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alter</w:t>
      </w:r>
      <w:proofErr w:type="gramEnd"/>
      <w:r w:rsidRPr="00142C7D">
        <w:rPr>
          <w:b w:val="0"/>
          <w:szCs w:val="16"/>
          <w:lang w:val="en-US"/>
        </w:rPr>
        <w:t xml:space="preserve"> table JUICIO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FK_JUICIO_RELATIONS_TIPO_ACC foreign key (TA_CODIGO)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spellStart"/>
      <w:proofErr w:type="gramStart"/>
      <w:r w:rsidRPr="00142C7D">
        <w:rPr>
          <w:b w:val="0"/>
          <w:szCs w:val="16"/>
        </w:rPr>
        <w:t>references</w:t>
      </w:r>
      <w:proofErr w:type="spellEnd"/>
      <w:proofErr w:type="gramEnd"/>
      <w:r w:rsidRPr="00142C7D">
        <w:rPr>
          <w:b w:val="0"/>
          <w:szCs w:val="16"/>
        </w:rPr>
        <w:t xml:space="preserve"> TIPO_ACCION (TA_CODIGO)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alter</w:t>
      </w:r>
      <w:proofErr w:type="gramEnd"/>
      <w:r w:rsidRPr="00142C7D">
        <w:rPr>
          <w:b w:val="0"/>
          <w:szCs w:val="16"/>
          <w:lang w:val="en-US"/>
        </w:rPr>
        <w:t xml:space="preserve"> table JUICIO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FK_JUICIO_RELATIONS_NIVEL_RI foreign key (NR_CODIGO)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spellStart"/>
      <w:proofErr w:type="gramStart"/>
      <w:r w:rsidRPr="00142C7D">
        <w:rPr>
          <w:b w:val="0"/>
          <w:szCs w:val="16"/>
        </w:rPr>
        <w:t>references</w:t>
      </w:r>
      <w:proofErr w:type="spellEnd"/>
      <w:proofErr w:type="gramEnd"/>
      <w:r w:rsidRPr="00142C7D">
        <w:rPr>
          <w:b w:val="0"/>
          <w:szCs w:val="16"/>
        </w:rPr>
        <w:t xml:space="preserve"> NIVEL_RIESGO (NR_CODIGO)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alter</w:t>
      </w:r>
      <w:proofErr w:type="gramEnd"/>
      <w:r w:rsidRPr="00142C7D">
        <w:rPr>
          <w:b w:val="0"/>
          <w:szCs w:val="16"/>
          <w:lang w:val="en-US"/>
        </w:rPr>
        <w:t xml:space="preserve"> table JUICIO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FK_JUICIO_RELATIONS_USUARIO foreign key (US_CODIGO)</w:t>
      </w:r>
    </w:p>
    <w:p w:rsidR="003D621B" w:rsidRPr="002B526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2B5262">
        <w:rPr>
          <w:b w:val="0"/>
          <w:szCs w:val="16"/>
          <w:lang w:val="en-US"/>
        </w:rPr>
        <w:t>references</w:t>
      </w:r>
      <w:proofErr w:type="gramEnd"/>
      <w:r w:rsidRPr="002B5262">
        <w:rPr>
          <w:b w:val="0"/>
          <w:szCs w:val="16"/>
          <w:lang w:val="en-US"/>
        </w:rPr>
        <w:t xml:space="preserve"> USUARIO (US_CODIGO)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2B5262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2B5262">
        <w:rPr>
          <w:b w:val="0"/>
          <w:szCs w:val="16"/>
          <w:lang w:val="en-US"/>
        </w:rPr>
        <w:t>alter</w:t>
      </w:r>
      <w:proofErr w:type="gramEnd"/>
      <w:r w:rsidRPr="002B5262">
        <w:rPr>
          <w:b w:val="0"/>
          <w:szCs w:val="16"/>
          <w:lang w:val="en-US"/>
        </w:rPr>
        <w:t xml:space="preserve"> table JUICIO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FK_JUICIO_RELATIONS_UNIDAD_J foreign key (UJ_CODIGO)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spellStart"/>
      <w:proofErr w:type="gramStart"/>
      <w:r w:rsidRPr="00142C7D">
        <w:rPr>
          <w:b w:val="0"/>
          <w:szCs w:val="16"/>
        </w:rPr>
        <w:t>references</w:t>
      </w:r>
      <w:proofErr w:type="spellEnd"/>
      <w:proofErr w:type="gramEnd"/>
      <w:r w:rsidRPr="00142C7D">
        <w:rPr>
          <w:b w:val="0"/>
          <w:szCs w:val="16"/>
        </w:rPr>
        <w:t xml:space="preserve"> UNIDAD_JUDICIAL (UJ_CODIGO)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alter</w:t>
      </w:r>
      <w:proofErr w:type="gramEnd"/>
      <w:r w:rsidRPr="00142C7D">
        <w:rPr>
          <w:b w:val="0"/>
          <w:szCs w:val="16"/>
          <w:lang w:val="en-US"/>
        </w:rPr>
        <w:t xml:space="preserve"> table OFICINA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FK_OFICINA_RELATIONS_ZONAL foreign key (ZO_CODIGO)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references</w:t>
      </w:r>
      <w:proofErr w:type="gramEnd"/>
      <w:r w:rsidRPr="00142C7D">
        <w:rPr>
          <w:b w:val="0"/>
          <w:szCs w:val="16"/>
          <w:lang w:val="en-US"/>
        </w:rPr>
        <w:t xml:space="preserve"> ZONAL (ZO_CODIGO)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alter</w:t>
      </w:r>
      <w:proofErr w:type="gramEnd"/>
      <w:r w:rsidRPr="00142C7D">
        <w:rPr>
          <w:b w:val="0"/>
          <w:szCs w:val="16"/>
          <w:lang w:val="en-US"/>
        </w:rPr>
        <w:t xml:space="preserve"> table SEGUIMIENTO_JUICIOS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FK_SEGUIMIE_RELATIONS_JUICIO foreign key (JU_CODIGO)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references</w:t>
      </w:r>
      <w:proofErr w:type="gramEnd"/>
      <w:r w:rsidRPr="00142C7D">
        <w:rPr>
          <w:b w:val="0"/>
          <w:szCs w:val="16"/>
          <w:lang w:val="en-US"/>
        </w:rPr>
        <w:t xml:space="preserve"> JUICIO (JU_CODIGO)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alter</w:t>
      </w:r>
      <w:proofErr w:type="gramEnd"/>
      <w:r w:rsidRPr="00142C7D">
        <w:rPr>
          <w:b w:val="0"/>
          <w:szCs w:val="16"/>
          <w:lang w:val="en-US"/>
        </w:rPr>
        <w:t xml:space="preserve"> table SEGUIMIENTO_JUICIOS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FK_SEGUIMIE_RELATIONS_FUNCIONA foreign key (FU_CODIGO)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references</w:t>
      </w:r>
      <w:proofErr w:type="gramEnd"/>
      <w:r w:rsidRPr="00142C7D">
        <w:rPr>
          <w:b w:val="0"/>
          <w:szCs w:val="16"/>
          <w:lang w:val="en-US"/>
        </w:rPr>
        <w:t xml:space="preserve"> FUNCIONARIO (FU_CODIGO)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restrict;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proofErr w:type="gramStart"/>
      <w:r w:rsidRPr="00142C7D">
        <w:rPr>
          <w:b w:val="0"/>
          <w:szCs w:val="16"/>
          <w:lang w:val="en-US"/>
        </w:rPr>
        <w:t>alter</w:t>
      </w:r>
      <w:proofErr w:type="gramEnd"/>
      <w:r w:rsidRPr="00142C7D">
        <w:rPr>
          <w:b w:val="0"/>
          <w:szCs w:val="16"/>
          <w:lang w:val="en-US"/>
        </w:rPr>
        <w:t xml:space="preserve"> table UNIDAD_JUDICIAL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</w:t>
      </w:r>
      <w:proofErr w:type="gramStart"/>
      <w:r w:rsidRPr="00142C7D">
        <w:rPr>
          <w:b w:val="0"/>
          <w:szCs w:val="16"/>
          <w:lang w:val="en-US"/>
        </w:rPr>
        <w:t>add</w:t>
      </w:r>
      <w:proofErr w:type="gramEnd"/>
      <w:r w:rsidRPr="00142C7D">
        <w:rPr>
          <w:b w:val="0"/>
          <w:szCs w:val="16"/>
          <w:lang w:val="en-US"/>
        </w:rPr>
        <w:t xml:space="preserve"> constraint FK_UNIDAD_J_RELATIONS_OFICINA foreign key (OF_CODIGO)</w:t>
      </w:r>
    </w:p>
    <w:p w:rsidR="003D621B" w:rsidRPr="00142C7D" w:rsidRDefault="003D621B" w:rsidP="00142C7D">
      <w:pPr>
        <w:pStyle w:val="Epgrafe"/>
        <w:spacing w:before="0" w:after="0"/>
        <w:jc w:val="left"/>
        <w:rPr>
          <w:b w:val="0"/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references</w:t>
      </w:r>
      <w:proofErr w:type="gramEnd"/>
      <w:r w:rsidRPr="00142C7D">
        <w:rPr>
          <w:b w:val="0"/>
          <w:szCs w:val="16"/>
          <w:lang w:val="en-US"/>
        </w:rPr>
        <w:t xml:space="preserve"> OFICINA (OF_CODIGO)</w:t>
      </w:r>
    </w:p>
    <w:p w:rsidR="003D621B" w:rsidRPr="003D621B" w:rsidRDefault="003D621B" w:rsidP="00142C7D">
      <w:pPr>
        <w:pStyle w:val="Epgrafe"/>
        <w:spacing w:before="0" w:after="0"/>
        <w:jc w:val="left"/>
        <w:rPr>
          <w:szCs w:val="16"/>
          <w:lang w:val="en-US"/>
        </w:rPr>
      </w:pPr>
      <w:r w:rsidRPr="00142C7D">
        <w:rPr>
          <w:b w:val="0"/>
          <w:szCs w:val="16"/>
          <w:lang w:val="en-US"/>
        </w:rPr>
        <w:t xml:space="preserve">      </w:t>
      </w:r>
      <w:proofErr w:type="gramStart"/>
      <w:r w:rsidRPr="00142C7D">
        <w:rPr>
          <w:b w:val="0"/>
          <w:szCs w:val="16"/>
          <w:lang w:val="en-US"/>
        </w:rPr>
        <w:t>on</w:t>
      </w:r>
      <w:proofErr w:type="gramEnd"/>
      <w:r w:rsidRPr="00142C7D">
        <w:rPr>
          <w:b w:val="0"/>
          <w:szCs w:val="16"/>
          <w:lang w:val="en-US"/>
        </w:rPr>
        <w:t xml:space="preserve"> delete restrict on update restrict</w:t>
      </w:r>
      <w:r w:rsidRPr="003D621B">
        <w:rPr>
          <w:szCs w:val="16"/>
          <w:lang w:val="en-US"/>
        </w:rPr>
        <w:t>;</w:t>
      </w:r>
    </w:p>
    <w:sectPr w:rsidR="003D621B" w:rsidRPr="003D621B" w:rsidSect="00BA1D66">
      <w:footerReference w:type="default" r:id="rId22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C42" w:rsidRDefault="009B6C42">
      <w:r>
        <w:separator/>
      </w:r>
    </w:p>
  </w:endnote>
  <w:endnote w:type="continuationSeparator" w:id="0">
    <w:p w:rsidR="009B6C42" w:rsidRDefault="009B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557" w:rsidRDefault="000421E7" w:rsidP="00FF7EC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645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4557" w:rsidRDefault="00564557" w:rsidP="000830F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557" w:rsidRDefault="00564557">
    <w:pPr>
      <w:pStyle w:val="Piedepgina"/>
      <w:tabs>
        <w:tab w:val="clear" w:pos="8789"/>
        <w:tab w:val="right" w:pos="8788"/>
      </w:tabs>
      <w:jc w:val="right"/>
      <w:rPr>
        <w:sz w:val="24"/>
      </w:rPr>
    </w:pPr>
  </w:p>
  <w:p w:rsidR="00564557" w:rsidRDefault="009E48AE">
    <w:pPr>
      <w:pStyle w:val="Piedepgina"/>
      <w:jc w:val="right"/>
      <w:rPr>
        <w:b/>
        <w:bCs/>
        <w:sz w:val="24"/>
      </w:rPr>
    </w:pPr>
    <w:r w:rsidRPr="009E48AE">
      <w:rPr>
        <w:b/>
        <w:bCs/>
        <w:sz w:val="24"/>
      </w:rPr>
      <w:t>S</w:t>
    </w:r>
    <w:r>
      <w:rPr>
        <w:b/>
        <w:bCs/>
        <w:sz w:val="24"/>
      </w:rPr>
      <w:t>ubgerencia</w:t>
    </w:r>
    <w:r w:rsidRPr="009E48AE">
      <w:rPr>
        <w:b/>
        <w:bCs/>
        <w:sz w:val="24"/>
      </w:rPr>
      <w:t xml:space="preserve"> de Desarrollo, Mantenimiento</w:t>
    </w:r>
    <w:r w:rsidR="00F0363B">
      <w:rPr>
        <w:b/>
        <w:bCs/>
        <w:sz w:val="24"/>
      </w:rPr>
      <w:t xml:space="preserve"> de Aplicaciones</w:t>
    </w:r>
    <w:r w:rsidR="00564557">
      <w:rPr>
        <w:b/>
        <w:bCs/>
        <w:sz w:val="24"/>
      </w:rPr>
      <w:t xml:space="preserve"> </w:t>
    </w:r>
  </w:p>
  <w:p w:rsidR="00564557" w:rsidRDefault="00641F94" w:rsidP="00F0363B">
    <w:pPr>
      <w:pStyle w:val="Piedepgina"/>
      <w:pBdr>
        <w:top w:val="single" w:sz="4" w:space="1" w:color="auto"/>
      </w:pBdr>
      <w:jc w:val="right"/>
      <w:rPr>
        <w:b/>
        <w:bCs/>
        <w:sz w:val="18"/>
      </w:rPr>
    </w:pPr>
    <w:r>
      <w:rPr>
        <w:b/>
        <w:bCs/>
        <w:sz w:val="18"/>
      </w:rPr>
      <w:t xml:space="preserve">Por: </w:t>
    </w:r>
    <w:r w:rsidR="00F0363B">
      <w:rPr>
        <w:b/>
        <w:bCs/>
        <w:sz w:val="18"/>
      </w:rPr>
      <w:t>Wilmer Valdiviezo</w:t>
    </w:r>
  </w:p>
  <w:p w:rsidR="00C67A2F" w:rsidRDefault="00C67A2F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3"/>
      <w:gridCol w:w="2825"/>
      <w:gridCol w:w="2016"/>
    </w:tblGrid>
    <w:tr w:rsidR="00564557">
      <w:trPr>
        <w:trHeight w:val="162"/>
      </w:trPr>
      <w:tc>
        <w:tcPr>
          <w:tcW w:w="3963" w:type="dxa"/>
        </w:tcPr>
        <w:p w:rsidR="00564557" w:rsidRDefault="00564557" w:rsidP="006D33C9">
          <w:pPr>
            <w:pStyle w:val="Piedepgina"/>
            <w:tabs>
              <w:tab w:val="clear" w:pos="4394"/>
              <w:tab w:val="center" w:pos="5415"/>
            </w:tabs>
            <w:ind w:right="360"/>
          </w:pPr>
          <w:r>
            <w:t>COBISCORP – División de Documentación</w:t>
          </w:r>
        </w:p>
      </w:tc>
      <w:tc>
        <w:tcPr>
          <w:tcW w:w="2825" w:type="dxa"/>
        </w:tcPr>
        <w:p w:rsidR="00564557" w:rsidRDefault="00564557" w:rsidP="006D33C9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016" w:type="dxa"/>
        </w:tcPr>
        <w:p w:rsidR="00564557" w:rsidRDefault="00564557" w:rsidP="006D33C9">
          <w:pPr>
            <w:pStyle w:val="Piedepgina"/>
          </w:pPr>
        </w:p>
        <w:p w:rsidR="00564557" w:rsidRDefault="00564557" w:rsidP="006D33C9">
          <w:pPr>
            <w:pStyle w:val="Piedepgina"/>
          </w:pPr>
        </w:p>
      </w:tc>
    </w:tr>
  </w:tbl>
  <w:p w:rsidR="00564557" w:rsidRDefault="00564557" w:rsidP="00FF7ECF">
    <w:pPr>
      <w:pStyle w:val="Piedepgina"/>
    </w:pPr>
    <w:r>
      <w:tab/>
    </w:r>
  </w:p>
  <w:p w:rsidR="00564557" w:rsidRDefault="00564557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57"/>
      <w:gridCol w:w="2819"/>
      <w:gridCol w:w="2012"/>
    </w:tblGrid>
    <w:tr w:rsidR="00564557">
      <w:tc>
        <w:tcPr>
          <w:tcW w:w="3963" w:type="dxa"/>
        </w:tcPr>
        <w:p w:rsidR="00564557" w:rsidRPr="00286837" w:rsidRDefault="003701BA" w:rsidP="00286837">
          <w:pPr>
            <w:pStyle w:val="Piedepgina"/>
            <w:tabs>
              <w:tab w:val="clear" w:pos="4394"/>
              <w:tab w:val="center" w:pos="5415"/>
            </w:tabs>
            <w:jc w:val="center"/>
            <w:rPr>
              <w:b/>
              <w:bCs/>
              <w:sz w:val="18"/>
            </w:rPr>
          </w:pPr>
          <w:r w:rsidRPr="00286837">
            <w:rPr>
              <w:b/>
              <w:bCs/>
              <w:sz w:val="18"/>
            </w:rPr>
            <w:t>Subgerencia de Desarrollo, Mantenimiento</w:t>
          </w:r>
          <w:r w:rsidR="00F0363B">
            <w:rPr>
              <w:b/>
              <w:bCs/>
              <w:sz w:val="18"/>
            </w:rPr>
            <w:t xml:space="preserve"> y Mantenimiento de Aplicaciones.</w:t>
          </w:r>
        </w:p>
      </w:tc>
      <w:tc>
        <w:tcPr>
          <w:tcW w:w="2825" w:type="dxa"/>
        </w:tcPr>
        <w:p w:rsidR="00564557" w:rsidRPr="00286837" w:rsidRDefault="00564557" w:rsidP="00286837">
          <w:pPr>
            <w:pStyle w:val="Piedepgina"/>
            <w:tabs>
              <w:tab w:val="clear" w:pos="4394"/>
              <w:tab w:val="center" w:pos="5415"/>
            </w:tabs>
            <w:jc w:val="center"/>
            <w:rPr>
              <w:b/>
              <w:bCs/>
              <w:sz w:val="18"/>
            </w:rPr>
          </w:pPr>
        </w:p>
      </w:tc>
      <w:tc>
        <w:tcPr>
          <w:tcW w:w="2016" w:type="dxa"/>
        </w:tcPr>
        <w:p w:rsidR="00564557" w:rsidRDefault="000421E7" w:rsidP="00FF7ECF">
          <w:pPr>
            <w:pStyle w:val="Piedepgina"/>
            <w:jc w:val="right"/>
          </w:pPr>
          <w:r>
            <w:rPr>
              <w:rStyle w:val="Nmerodepgina"/>
            </w:rPr>
            <w:fldChar w:fldCharType="begin"/>
          </w:r>
          <w:r w:rsidR="00564557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647C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564557" w:rsidRDefault="00564557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C42" w:rsidRDefault="009B6C42">
      <w:r>
        <w:rPr>
          <w:rStyle w:val="Nmerodepgina"/>
          <w:sz w:val="16"/>
        </w:rPr>
        <w:fldChar w:fldCharType="begin"/>
      </w:r>
      <w:r>
        <w:rPr>
          <w:rStyle w:val="Nmerodepgina"/>
          <w:sz w:val="16"/>
        </w:rPr>
        <w:instrText xml:space="preserve"> NUMPAGES </w:instrText>
      </w:r>
      <w:r>
        <w:rPr>
          <w:rStyle w:val="Nmerodepgina"/>
          <w:sz w:val="16"/>
        </w:rPr>
        <w:fldChar w:fldCharType="separate"/>
      </w:r>
      <w:r>
        <w:rPr>
          <w:rStyle w:val="Nmerodepgina"/>
          <w:noProof/>
          <w:sz w:val="16"/>
        </w:rPr>
        <w:t>24</w:t>
      </w:r>
      <w:r>
        <w:rPr>
          <w:rStyle w:val="Nmerodepgina"/>
          <w:sz w:val="16"/>
        </w:rPr>
        <w:fldChar w:fldCharType="end"/>
      </w:r>
      <w:r>
        <w:separator/>
      </w:r>
    </w:p>
  </w:footnote>
  <w:footnote w:type="continuationSeparator" w:id="0">
    <w:p w:rsidR="009B6C42" w:rsidRDefault="009B6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557" w:rsidRDefault="000562FD" w:rsidP="00475A13">
    <w:pPr>
      <w:pStyle w:val="Encabezado"/>
      <w:rPr>
        <w:noProof/>
        <w:szCs w:val="16"/>
      </w:rPr>
    </w:pPr>
    <w:r>
      <w:rPr>
        <w:noProof/>
        <w:lang w:val="es-EC" w:eastAsia="es-EC"/>
      </w:rPr>
      <w:drawing>
        <wp:inline distT="0" distB="0" distL="0" distR="0" wp14:anchorId="7B928820" wp14:editId="3F7D2777">
          <wp:extent cx="1752600" cy="514350"/>
          <wp:effectExtent l="0" t="0" r="0" b="0"/>
          <wp:docPr id="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64557" w:rsidRDefault="000562FD" w:rsidP="00475A13">
    <w:pPr>
      <w:pStyle w:val="Encabezado"/>
      <w:jc w:val="right"/>
      <w:rPr>
        <w:noProof/>
        <w:szCs w:val="16"/>
      </w:rPr>
    </w:pPr>
    <w:r>
      <w:rPr>
        <w:noProof/>
        <w:szCs w:val="16"/>
      </w:rPr>
      <w:t>BanEcuador B.P</w:t>
    </w:r>
  </w:p>
  <w:p w:rsidR="009E48AE" w:rsidRDefault="009E48AE" w:rsidP="00475A13">
    <w:pPr>
      <w:pStyle w:val="Encabezado"/>
      <w:jc w:val="right"/>
      <w:rPr>
        <w:noProof/>
        <w:szCs w:val="16"/>
      </w:rPr>
    </w:pPr>
    <w:r>
      <w:rPr>
        <w:noProof/>
        <w:szCs w:val="16"/>
      </w:rPr>
      <w:t>Gerencia de Tecnología</w:t>
    </w:r>
  </w:p>
  <w:p w:rsidR="00564557" w:rsidRDefault="00564557" w:rsidP="006014D8">
    <w:pPr>
      <w:pStyle w:val="Encabezado"/>
      <w:pBdr>
        <w:bottom w:val="thickThinSmallGap" w:sz="24" w:space="1" w:color="auto"/>
      </w:pBdr>
      <w:jc w:val="right"/>
      <w:rPr>
        <w:szCs w:val="16"/>
      </w:rPr>
    </w:pPr>
  </w:p>
  <w:p w:rsidR="00564557" w:rsidRDefault="00564557" w:rsidP="006014D8">
    <w:pPr>
      <w:pStyle w:val="NormalStd"/>
      <w:ind w:right="-1"/>
      <w:jc w:val="right"/>
      <w:rPr>
        <w:sz w:val="16"/>
      </w:rPr>
    </w:pPr>
  </w:p>
  <w:p w:rsidR="00564557" w:rsidRDefault="005645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5A8D"/>
    <w:multiLevelType w:val="hybridMultilevel"/>
    <w:tmpl w:val="2BAA6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266DC"/>
    <w:multiLevelType w:val="hybridMultilevel"/>
    <w:tmpl w:val="951A6A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E463D"/>
    <w:multiLevelType w:val="hybridMultilevel"/>
    <w:tmpl w:val="936E4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CA4"/>
    <w:multiLevelType w:val="hybridMultilevel"/>
    <w:tmpl w:val="52004DE8"/>
    <w:lvl w:ilvl="0" w:tplc="BC54546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434B6"/>
    <w:multiLevelType w:val="hybridMultilevel"/>
    <w:tmpl w:val="99F021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64655"/>
    <w:multiLevelType w:val="hybridMultilevel"/>
    <w:tmpl w:val="D81C5C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3132"/>
    <w:multiLevelType w:val="hybridMultilevel"/>
    <w:tmpl w:val="0E9CD1A4"/>
    <w:lvl w:ilvl="0" w:tplc="0C0A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2E010E34"/>
    <w:multiLevelType w:val="hybridMultilevel"/>
    <w:tmpl w:val="CC72B5E4"/>
    <w:lvl w:ilvl="0" w:tplc="A544A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5609"/>
    <w:multiLevelType w:val="hybridMultilevel"/>
    <w:tmpl w:val="2C121B76"/>
    <w:lvl w:ilvl="0" w:tplc="14BE2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D1786"/>
    <w:multiLevelType w:val="multilevel"/>
    <w:tmpl w:val="9656C64E"/>
    <w:lvl w:ilvl="0">
      <w:start w:val="1"/>
      <w:numFmt w:val="bullet"/>
      <w:pStyle w:val="Serie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>
    <w:nsid w:val="47B07848"/>
    <w:multiLevelType w:val="hybridMultilevel"/>
    <w:tmpl w:val="7604E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524B8"/>
    <w:multiLevelType w:val="hybridMultilevel"/>
    <w:tmpl w:val="7ADCCE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44736"/>
    <w:multiLevelType w:val="hybridMultilevel"/>
    <w:tmpl w:val="A45E1928"/>
    <w:lvl w:ilvl="0" w:tplc="930EE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E272E2">
      <w:numFmt w:val="none"/>
      <w:lvlText w:val=""/>
      <w:lvlJc w:val="left"/>
      <w:pPr>
        <w:tabs>
          <w:tab w:val="num" w:pos="360"/>
        </w:tabs>
      </w:pPr>
    </w:lvl>
    <w:lvl w:ilvl="2" w:tplc="EC925360">
      <w:numFmt w:val="none"/>
      <w:lvlText w:val=""/>
      <w:lvlJc w:val="left"/>
      <w:pPr>
        <w:tabs>
          <w:tab w:val="num" w:pos="360"/>
        </w:tabs>
      </w:pPr>
    </w:lvl>
    <w:lvl w:ilvl="3" w:tplc="0A2E0636">
      <w:numFmt w:val="none"/>
      <w:lvlText w:val=""/>
      <w:lvlJc w:val="left"/>
      <w:pPr>
        <w:tabs>
          <w:tab w:val="num" w:pos="360"/>
        </w:tabs>
      </w:pPr>
    </w:lvl>
    <w:lvl w:ilvl="4" w:tplc="9EDE1812">
      <w:numFmt w:val="none"/>
      <w:lvlText w:val=""/>
      <w:lvlJc w:val="left"/>
      <w:pPr>
        <w:tabs>
          <w:tab w:val="num" w:pos="360"/>
        </w:tabs>
      </w:pPr>
    </w:lvl>
    <w:lvl w:ilvl="5" w:tplc="E3061E40">
      <w:numFmt w:val="none"/>
      <w:lvlText w:val=""/>
      <w:lvlJc w:val="left"/>
      <w:pPr>
        <w:tabs>
          <w:tab w:val="num" w:pos="360"/>
        </w:tabs>
      </w:pPr>
    </w:lvl>
    <w:lvl w:ilvl="6" w:tplc="F2FA0468">
      <w:numFmt w:val="none"/>
      <w:lvlText w:val=""/>
      <w:lvlJc w:val="left"/>
      <w:pPr>
        <w:tabs>
          <w:tab w:val="num" w:pos="360"/>
        </w:tabs>
      </w:pPr>
    </w:lvl>
    <w:lvl w:ilvl="7" w:tplc="5E1CEB0E">
      <w:numFmt w:val="none"/>
      <w:lvlText w:val=""/>
      <w:lvlJc w:val="left"/>
      <w:pPr>
        <w:tabs>
          <w:tab w:val="num" w:pos="360"/>
        </w:tabs>
      </w:pPr>
    </w:lvl>
    <w:lvl w:ilvl="8" w:tplc="0664A73E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62CF79D3"/>
    <w:multiLevelType w:val="hybridMultilevel"/>
    <w:tmpl w:val="89E0C4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C4ABD"/>
    <w:multiLevelType w:val="hybridMultilevel"/>
    <w:tmpl w:val="D1E6F0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E4B57"/>
    <w:multiLevelType w:val="hybridMultilevel"/>
    <w:tmpl w:val="F93295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F78AD"/>
    <w:multiLevelType w:val="hybridMultilevel"/>
    <w:tmpl w:val="2EC24A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F2FF1"/>
    <w:multiLevelType w:val="hybridMultilevel"/>
    <w:tmpl w:val="23365B8E"/>
    <w:lvl w:ilvl="0" w:tplc="C4188394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7D3814D5"/>
    <w:multiLevelType w:val="hybridMultilevel"/>
    <w:tmpl w:val="DA0A651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5"/>
  </w:num>
  <w:num w:numId="15">
    <w:abstractNumId w:val="8"/>
  </w:num>
  <w:num w:numId="16">
    <w:abstractNumId w:val="1"/>
  </w:num>
  <w:num w:numId="17">
    <w:abstractNumId w:val="13"/>
  </w:num>
  <w:num w:numId="18">
    <w:abstractNumId w:val="4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567"/>
  <w:hyphenationZone w:val="425"/>
  <w:drawingGridHorizontalSpacing w:val="100"/>
  <w:drawingGridVerticalSpacing w:val="113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59"/>
    <w:rsid w:val="0000174A"/>
    <w:rsid w:val="00001796"/>
    <w:rsid w:val="00002F47"/>
    <w:rsid w:val="00003545"/>
    <w:rsid w:val="00003B0F"/>
    <w:rsid w:val="000048CA"/>
    <w:rsid w:val="000054B3"/>
    <w:rsid w:val="0000687A"/>
    <w:rsid w:val="0000709B"/>
    <w:rsid w:val="0000749C"/>
    <w:rsid w:val="000075F2"/>
    <w:rsid w:val="000100E2"/>
    <w:rsid w:val="00010249"/>
    <w:rsid w:val="000102A0"/>
    <w:rsid w:val="00011326"/>
    <w:rsid w:val="0001144A"/>
    <w:rsid w:val="00011C42"/>
    <w:rsid w:val="00012560"/>
    <w:rsid w:val="00012E60"/>
    <w:rsid w:val="000130DA"/>
    <w:rsid w:val="00013E76"/>
    <w:rsid w:val="00014EFB"/>
    <w:rsid w:val="00014F8A"/>
    <w:rsid w:val="0001575E"/>
    <w:rsid w:val="000163CE"/>
    <w:rsid w:val="00017102"/>
    <w:rsid w:val="00017A37"/>
    <w:rsid w:val="00020880"/>
    <w:rsid w:val="00023908"/>
    <w:rsid w:val="00026B50"/>
    <w:rsid w:val="00026C33"/>
    <w:rsid w:val="00026E16"/>
    <w:rsid w:val="00026F50"/>
    <w:rsid w:val="0002712C"/>
    <w:rsid w:val="00031D81"/>
    <w:rsid w:val="00032F74"/>
    <w:rsid w:val="00032F9C"/>
    <w:rsid w:val="0003397A"/>
    <w:rsid w:val="00035606"/>
    <w:rsid w:val="00035DAF"/>
    <w:rsid w:val="00037172"/>
    <w:rsid w:val="0004111C"/>
    <w:rsid w:val="00041A8B"/>
    <w:rsid w:val="000421E7"/>
    <w:rsid w:val="0004268A"/>
    <w:rsid w:val="00042EA7"/>
    <w:rsid w:val="0004350C"/>
    <w:rsid w:val="000435B7"/>
    <w:rsid w:val="00043B41"/>
    <w:rsid w:val="00045A16"/>
    <w:rsid w:val="0004769C"/>
    <w:rsid w:val="0004773D"/>
    <w:rsid w:val="00047DEE"/>
    <w:rsid w:val="0005091C"/>
    <w:rsid w:val="00050DF6"/>
    <w:rsid w:val="0005166E"/>
    <w:rsid w:val="00053098"/>
    <w:rsid w:val="00053D57"/>
    <w:rsid w:val="00054406"/>
    <w:rsid w:val="00054E89"/>
    <w:rsid w:val="00055391"/>
    <w:rsid w:val="00055C37"/>
    <w:rsid w:val="000562FD"/>
    <w:rsid w:val="0005722E"/>
    <w:rsid w:val="0005786A"/>
    <w:rsid w:val="00057A0F"/>
    <w:rsid w:val="000602F6"/>
    <w:rsid w:val="000607E7"/>
    <w:rsid w:val="00063A36"/>
    <w:rsid w:val="00064427"/>
    <w:rsid w:val="0006581B"/>
    <w:rsid w:val="00065A06"/>
    <w:rsid w:val="000669BB"/>
    <w:rsid w:val="00071437"/>
    <w:rsid w:val="000719CF"/>
    <w:rsid w:val="00071C18"/>
    <w:rsid w:val="00071D1B"/>
    <w:rsid w:val="00073FFA"/>
    <w:rsid w:val="0007491F"/>
    <w:rsid w:val="0007525F"/>
    <w:rsid w:val="00076850"/>
    <w:rsid w:val="000777D3"/>
    <w:rsid w:val="000779E6"/>
    <w:rsid w:val="00077C27"/>
    <w:rsid w:val="00077EBC"/>
    <w:rsid w:val="0008091A"/>
    <w:rsid w:val="0008186F"/>
    <w:rsid w:val="00082C9A"/>
    <w:rsid w:val="000830FB"/>
    <w:rsid w:val="000834EB"/>
    <w:rsid w:val="000838FA"/>
    <w:rsid w:val="00083DD9"/>
    <w:rsid w:val="00084285"/>
    <w:rsid w:val="00084A21"/>
    <w:rsid w:val="00086F3A"/>
    <w:rsid w:val="00087154"/>
    <w:rsid w:val="000874C2"/>
    <w:rsid w:val="00090BFA"/>
    <w:rsid w:val="00091367"/>
    <w:rsid w:val="00091882"/>
    <w:rsid w:val="00092F85"/>
    <w:rsid w:val="0009326D"/>
    <w:rsid w:val="00094370"/>
    <w:rsid w:val="000952DB"/>
    <w:rsid w:val="00096104"/>
    <w:rsid w:val="000964A2"/>
    <w:rsid w:val="00096A0F"/>
    <w:rsid w:val="00097332"/>
    <w:rsid w:val="000A074F"/>
    <w:rsid w:val="000A0E68"/>
    <w:rsid w:val="000A2C1A"/>
    <w:rsid w:val="000A36B3"/>
    <w:rsid w:val="000A3FDA"/>
    <w:rsid w:val="000A4921"/>
    <w:rsid w:val="000A528F"/>
    <w:rsid w:val="000A5E73"/>
    <w:rsid w:val="000A7559"/>
    <w:rsid w:val="000A775E"/>
    <w:rsid w:val="000B05FF"/>
    <w:rsid w:val="000B0669"/>
    <w:rsid w:val="000B123F"/>
    <w:rsid w:val="000B1FA8"/>
    <w:rsid w:val="000B1FD9"/>
    <w:rsid w:val="000B3378"/>
    <w:rsid w:val="000B40AD"/>
    <w:rsid w:val="000B42AB"/>
    <w:rsid w:val="000B4A31"/>
    <w:rsid w:val="000B52CA"/>
    <w:rsid w:val="000B56FC"/>
    <w:rsid w:val="000B6842"/>
    <w:rsid w:val="000B6FAD"/>
    <w:rsid w:val="000B7CBF"/>
    <w:rsid w:val="000C02B9"/>
    <w:rsid w:val="000C6086"/>
    <w:rsid w:val="000C7912"/>
    <w:rsid w:val="000D1100"/>
    <w:rsid w:val="000D193D"/>
    <w:rsid w:val="000D21BB"/>
    <w:rsid w:val="000D2350"/>
    <w:rsid w:val="000D2E86"/>
    <w:rsid w:val="000D421C"/>
    <w:rsid w:val="000D5298"/>
    <w:rsid w:val="000D5B0C"/>
    <w:rsid w:val="000D5BD3"/>
    <w:rsid w:val="000D618E"/>
    <w:rsid w:val="000D6813"/>
    <w:rsid w:val="000D71C1"/>
    <w:rsid w:val="000E04E9"/>
    <w:rsid w:val="000E15EB"/>
    <w:rsid w:val="000E2783"/>
    <w:rsid w:val="000E2EA1"/>
    <w:rsid w:val="000E3381"/>
    <w:rsid w:val="000E3938"/>
    <w:rsid w:val="000E634F"/>
    <w:rsid w:val="000E7214"/>
    <w:rsid w:val="000F0F8B"/>
    <w:rsid w:val="000F21BD"/>
    <w:rsid w:val="000F383E"/>
    <w:rsid w:val="000F3C07"/>
    <w:rsid w:val="000F4369"/>
    <w:rsid w:val="000F4B9E"/>
    <w:rsid w:val="000F504D"/>
    <w:rsid w:val="000F538F"/>
    <w:rsid w:val="000F5AE7"/>
    <w:rsid w:val="000F5F5D"/>
    <w:rsid w:val="000F65E9"/>
    <w:rsid w:val="00100244"/>
    <w:rsid w:val="001004BB"/>
    <w:rsid w:val="001005C3"/>
    <w:rsid w:val="00103D58"/>
    <w:rsid w:val="00103FDE"/>
    <w:rsid w:val="0010416E"/>
    <w:rsid w:val="00104A04"/>
    <w:rsid w:val="00104AD1"/>
    <w:rsid w:val="00104EE0"/>
    <w:rsid w:val="00105605"/>
    <w:rsid w:val="0010568E"/>
    <w:rsid w:val="00105F52"/>
    <w:rsid w:val="001062E3"/>
    <w:rsid w:val="001074D7"/>
    <w:rsid w:val="00107CF5"/>
    <w:rsid w:val="00107D47"/>
    <w:rsid w:val="00107F6C"/>
    <w:rsid w:val="00111019"/>
    <w:rsid w:val="001118D4"/>
    <w:rsid w:val="001126C7"/>
    <w:rsid w:val="00114322"/>
    <w:rsid w:val="001147DA"/>
    <w:rsid w:val="0011577E"/>
    <w:rsid w:val="00120C0B"/>
    <w:rsid w:val="0012251B"/>
    <w:rsid w:val="001225CD"/>
    <w:rsid w:val="001226FD"/>
    <w:rsid w:val="00122E9B"/>
    <w:rsid w:val="001234A8"/>
    <w:rsid w:val="001237EF"/>
    <w:rsid w:val="00123B2F"/>
    <w:rsid w:val="00124579"/>
    <w:rsid w:val="001250E7"/>
    <w:rsid w:val="0012603B"/>
    <w:rsid w:val="00126261"/>
    <w:rsid w:val="0012646E"/>
    <w:rsid w:val="001271F3"/>
    <w:rsid w:val="00127B07"/>
    <w:rsid w:val="001312FA"/>
    <w:rsid w:val="0013170B"/>
    <w:rsid w:val="00132F93"/>
    <w:rsid w:val="00134CBE"/>
    <w:rsid w:val="00137BB4"/>
    <w:rsid w:val="00137EEC"/>
    <w:rsid w:val="0014027E"/>
    <w:rsid w:val="00140E29"/>
    <w:rsid w:val="00141047"/>
    <w:rsid w:val="00141847"/>
    <w:rsid w:val="00141D04"/>
    <w:rsid w:val="00142C7D"/>
    <w:rsid w:val="00143F20"/>
    <w:rsid w:val="00144A7D"/>
    <w:rsid w:val="0014771B"/>
    <w:rsid w:val="00147927"/>
    <w:rsid w:val="00151139"/>
    <w:rsid w:val="0015200B"/>
    <w:rsid w:val="00153232"/>
    <w:rsid w:val="00153972"/>
    <w:rsid w:val="001545C9"/>
    <w:rsid w:val="0015473C"/>
    <w:rsid w:val="001549E3"/>
    <w:rsid w:val="0015600C"/>
    <w:rsid w:val="0015604E"/>
    <w:rsid w:val="001570A6"/>
    <w:rsid w:val="001575AC"/>
    <w:rsid w:val="0016133F"/>
    <w:rsid w:val="00161F4D"/>
    <w:rsid w:val="00162FA0"/>
    <w:rsid w:val="0016342C"/>
    <w:rsid w:val="00163C87"/>
    <w:rsid w:val="0016640F"/>
    <w:rsid w:val="00166805"/>
    <w:rsid w:val="0016779E"/>
    <w:rsid w:val="00167D68"/>
    <w:rsid w:val="00171DBC"/>
    <w:rsid w:val="001749B9"/>
    <w:rsid w:val="00174DC4"/>
    <w:rsid w:val="00174FB2"/>
    <w:rsid w:val="00175304"/>
    <w:rsid w:val="0017554C"/>
    <w:rsid w:val="001768CA"/>
    <w:rsid w:val="001774C1"/>
    <w:rsid w:val="0017790A"/>
    <w:rsid w:val="00180A26"/>
    <w:rsid w:val="00181CB5"/>
    <w:rsid w:val="00182386"/>
    <w:rsid w:val="00184B91"/>
    <w:rsid w:val="00184E67"/>
    <w:rsid w:val="0018562D"/>
    <w:rsid w:val="00185C08"/>
    <w:rsid w:val="0019105C"/>
    <w:rsid w:val="0019210B"/>
    <w:rsid w:val="00192151"/>
    <w:rsid w:val="001935C9"/>
    <w:rsid w:val="00194CE4"/>
    <w:rsid w:val="001957D0"/>
    <w:rsid w:val="00195A69"/>
    <w:rsid w:val="00197851"/>
    <w:rsid w:val="001A1447"/>
    <w:rsid w:val="001A37D2"/>
    <w:rsid w:val="001A3EFD"/>
    <w:rsid w:val="001A5490"/>
    <w:rsid w:val="001A549C"/>
    <w:rsid w:val="001A6D88"/>
    <w:rsid w:val="001A6DB3"/>
    <w:rsid w:val="001A7E28"/>
    <w:rsid w:val="001B01E4"/>
    <w:rsid w:val="001B0A0D"/>
    <w:rsid w:val="001B2436"/>
    <w:rsid w:val="001B3DE2"/>
    <w:rsid w:val="001B3E49"/>
    <w:rsid w:val="001B3F55"/>
    <w:rsid w:val="001B3FB1"/>
    <w:rsid w:val="001B4076"/>
    <w:rsid w:val="001B4A03"/>
    <w:rsid w:val="001B536B"/>
    <w:rsid w:val="001B544E"/>
    <w:rsid w:val="001B5A38"/>
    <w:rsid w:val="001B6179"/>
    <w:rsid w:val="001B6F13"/>
    <w:rsid w:val="001B77E2"/>
    <w:rsid w:val="001B79BF"/>
    <w:rsid w:val="001B7C84"/>
    <w:rsid w:val="001B7E90"/>
    <w:rsid w:val="001C07D9"/>
    <w:rsid w:val="001C0BE4"/>
    <w:rsid w:val="001C0C12"/>
    <w:rsid w:val="001C288D"/>
    <w:rsid w:val="001C2C10"/>
    <w:rsid w:val="001C6BCE"/>
    <w:rsid w:val="001C7708"/>
    <w:rsid w:val="001C7AE0"/>
    <w:rsid w:val="001D07E8"/>
    <w:rsid w:val="001D0DDA"/>
    <w:rsid w:val="001D0F1E"/>
    <w:rsid w:val="001D1A55"/>
    <w:rsid w:val="001D1B14"/>
    <w:rsid w:val="001D2345"/>
    <w:rsid w:val="001D2D89"/>
    <w:rsid w:val="001D3507"/>
    <w:rsid w:val="001D4C04"/>
    <w:rsid w:val="001D55DB"/>
    <w:rsid w:val="001D7B1E"/>
    <w:rsid w:val="001D7FE8"/>
    <w:rsid w:val="001E074D"/>
    <w:rsid w:val="001E1371"/>
    <w:rsid w:val="001E14E1"/>
    <w:rsid w:val="001E27CC"/>
    <w:rsid w:val="001E2C82"/>
    <w:rsid w:val="001E3A9E"/>
    <w:rsid w:val="001E400F"/>
    <w:rsid w:val="001E46DD"/>
    <w:rsid w:val="001E5C79"/>
    <w:rsid w:val="001E710C"/>
    <w:rsid w:val="001E7121"/>
    <w:rsid w:val="001F060A"/>
    <w:rsid w:val="001F1AB1"/>
    <w:rsid w:val="001F2C94"/>
    <w:rsid w:val="001F39CB"/>
    <w:rsid w:val="001F475B"/>
    <w:rsid w:val="001F717E"/>
    <w:rsid w:val="001F7278"/>
    <w:rsid w:val="00201616"/>
    <w:rsid w:val="00201BC5"/>
    <w:rsid w:val="00201E0F"/>
    <w:rsid w:val="002025A8"/>
    <w:rsid w:val="002034F9"/>
    <w:rsid w:val="002039CB"/>
    <w:rsid w:val="00203A2F"/>
    <w:rsid w:val="00203EDF"/>
    <w:rsid w:val="0020485F"/>
    <w:rsid w:val="002049EF"/>
    <w:rsid w:val="00205E2B"/>
    <w:rsid w:val="002063C3"/>
    <w:rsid w:val="002066B7"/>
    <w:rsid w:val="00206B46"/>
    <w:rsid w:val="00207C1E"/>
    <w:rsid w:val="00210CDD"/>
    <w:rsid w:val="00210FB1"/>
    <w:rsid w:val="00210FEB"/>
    <w:rsid w:val="0021278F"/>
    <w:rsid w:val="0021347E"/>
    <w:rsid w:val="00220FE5"/>
    <w:rsid w:val="002219CA"/>
    <w:rsid w:val="00221FF4"/>
    <w:rsid w:val="00222FC8"/>
    <w:rsid w:val="002255DA"/>
    <w:rsid w:val="00225DDD"/>
    <w:rsid w:val="00227324"/>
    <w:rsid w:val="00227C05"/>
    <w:rsid w:val="002311B2"/>
    <w:rsid w:val="002311E5"/>
    <w:rsid w:val="00231E81"/>
    <w:rsid w:val="00232173"/>
    <w:rsid w:val="00232EC4"/>
    <w:rsid w:val="00233435"/>
    <w:rsid w:val="0023344B"/>
    <w:rsid w:val="002334A6"/>
    <w:rsid w:val="00234332"/>
    <w:rsid w:val="00235134"/>
    <w:rsid w:val="00235669"/>
    <w:rsid w:val="00236808"/>
    <w:rsid w:val="00236BB3"/>
    <w:rsid w:val="00237DF0"/>
    <w:rsid w:val="00240253"/>
    <w:rsid w:val="0024167D"/>
    <w:rsid w:val="002453C3"/>
    <w:rsid w:val="00245412"/>
    <w:rsid w:val="00245FE8"/>
    <w:rsid w:val="00246C79"/>
    <w:rsid w:val="00251A28"/>
    <w:rsid w:val="00252BAA"/>
    <w:rsid w:val="0025386A"/>
    <w:rsid w:val="00254BE3"/>
    <w:rsid w:val="00255169"/>
    <w:rsid w:val="00255C8B"/>
    <w:rsid w:val="00257020"/>
    <w:rsid w:val="00257685"/>
    <w:rsid w:val="00261354"/>
    <w:rsid w:val="0026184C"/>
    <w:rsid w:val="00263258"/>
    <w:rsid w:val="00263A4C"/>
    <w:rsid w:val="0026536A"/>
    <w:rsid w:val="002655AD"/>
    <w:rsid w:val="0026578D"/>
    <w:rsid w:val="002657B7"/>
    <w:rsid w:val="002666CD"/>
    <w:rsid w:val="00266C57"/>
    <w:rsid w:val="00267763"/>
    <w:rsid w:val="0027217F"/>
    <w:rsid w:val="00272B26"/>
    <w:rsid w:val="0027339E"/>
    <w:rsid w:val="00276C50"/>
    <w:rsid w:val="0027705D"/>
    <w:rsid w:val="00280598"/>
    <w:rsid w:val="00281A48"/>
    <w:rsid w:val="00282088"/>
    <w:rsid w:val="00282094"/>
    <w:rsid w:val="002828E1"/>
    <w:rsid w:val="00282E13"/>
    <w:rsid w:val="00283985"/>
    <w:rsid w:val="0028445D"/>
    <w:rsid w:val="00286837"/>
    <w:rsid w:val="002869EF"/>
    <w:rsid w:val="00286F6D"/>
    <w:rsid w:val="00287DC8"/>
    <w:rsid w:val="00291B0C"/>
    <w:rsid w:val="00292563"/>
    <w:rsid w:val="00292EC7"/>
    <w:rsid w:val="002957BB"/>
    <w:rsid w:val="002A03D8"/>
    <w:rsid w:val="002A0FBF"/>
    <w:rsid w:val="002A1ECC"/>
    <w:rsid w:val="002A4360"/>
    <w:rsid w:val="002A4C61"/>
    <w:rsid w:val="002A5385"/>
    <w:rsid w:val="002A7E44"/>
    <w:rsid w:val="002B0367"/>
    <w:rsid w:val="002B04B6"/>
    <w:rsid w:val="002B0553"/>
    <w:rsid w:val="002B210E"/>
    <w:rsid w:val="002B2BEA"/>
    <w:rsid w:val="002B5262"/>
    <w:rsid w:val="002B5CF7"/>
    <w:rsid w:val="002B5F48"/>
    <w:rsid w:val="002B6C34"/>
    <w:rsid w:val="002B77F4"/>
    <w:rsid w:val="002B7A54"/>
    <w:rsid w:val="002C299B"/>
    <w:rsid w:val="002C2C4E"/>
    <w:rsid w:val="002C4DA7"/>
    <w:rsid w:val="002C5D39"/>
    <w:rsid w:val="002C71EA"/>
    <w:rsid w:val="002D1C3D"/>
    <w:rsid w:val="002D1CA1"/>
    <w:rsid w:val="002D1F3D"/>
    <w:rsid w:val="002D2371"/>
    <w:rsid w:val="002D2917"/>
    <w:rsid w:val="002D2B66"/>
    <w:rsid w:val="002D373D"/>
    <w:rsid w:val="002D3813"/>
    <w:rsid w:val="002D4C52"/>
    <w:rsid w:val="002D789D"/>
    <w:rsid w:val="002E0EEA"/>
    <w:rsid w:val="002E12B0"/>
    <w:rsid w:val="002E369F"/>
    <w:rsid w:val="002E5F41"/>
    <w:rsid w:val="002E6C3A"/>
    <w:rsid w:val="002F04A2"/>
    <w:rsid w:val="002F3229"/>
    <w:rsid w:val="002F42AE"/>
    <w:rsid w:val="002F4767"/>
    <w:rsid w:val="002F546A"/>
    <w:rsid w:val="002F5D22"/>
    <w:rsid w:val="002F6357"/>
    <w:rsid w:val="002F699D"/>
    <w:rsid w:val="002F6CC2"/>
    <w:rsid w:val="002F72A4"/>
    <w:rsid w:val="002F7A7E"/>
    <w:rsid w:val="00300252"/>
    <w:rsid w:val="003005CC"/>
    <w:rsid w:val="00300745"/>
    <w:rsid w:val="00301850"/>
    <w:rsid w:val="00303AEA"/>
    <w:rsid w:val="00304279"/>
    <w:rsid w:val="003047C9"/>
    <w:rsid w:val="00304EF6"/>
    <w:rsid w:val="00305C91"/>
    <w:rsid w:val="003061B4"/>
    <w:rsid w:val="003077EE"/>
    <w:rsid w:val="00307FA4"/>
    <w:rsid w:val="0031022C"/>
    <w:rsid w:val="003117DE"/>
    <w:rsid w:val="00312E2F"/>
    <w:rsid w:val="00312F1F"/>
    <w:rsid w:val="00313011"/>
    <w:rsid w:val="00314ECC"/>
    <w:rsid w:val="003151A0"/>
    <w:rsid w:val="0031589A"/>
    <w:rsid w:val="003168AD"/>
    <w:rsid w:val="00316929"/>
    <w:rsid w:val="00317611"/>
    <w:rsid w:val="0032418B"/>
    <w:rsid w:val="00325AA4"/>
    <w:rsid w:val="00330E71"/>
    <w:rsid w:val="0033243F"/>
    <w:rsid w:val="00333145"/>
    <w:rsid w:val="00334F1D"/>
    <w:rsid w:val="00335FEA"/>
    <w:rsid w:val="003362C1"/>
    <w:rsid w:val="00336337"/>
    <w:rsid w:val="00337873"/>
    <w:rsid w:val="00340CD7"/>
    <w:rsid w:val="00341FBE"/>
    <w:rsid w:val="00342601"/>
    <w:rsid w:val="00344353"/>
    <w:rsid w:val="00344DC2"/>
    <w:rsid w:val="00346A6A"/>
    <w:rsid w:val="00347924"/>
    <w:rsid w:val="003479EF"/>
    <w:rsid w:val="0035019E"/>
    <w:rsid w:val="00350B17"/>
    <w:rsid w:val="00350C62"/>
    <w:rsid w:val="003529DA"/>
    <w:rsid w:val="00352DD6"/>
    <w:rsid w:val="0035436B"/>
    <w:rsid w:val="0035438A"/>
    <w:rsid w:val="003545F9"/>
    <w:rsid w:val="00356087"/>
    <w:rsid w:val="00356E49"/>
    <w:rsid w:val="003573B5"/>
    <w:rsid w:val="00357AC2"/>
    <w:rsid w:val="0036181F"/>
    <w:rsid w:val="0036353E"/>
    <w:rsid w:val="0036366C"/>
    <w:rsid w:val="003639F3"/>
    <w:rsid w:val="00365FAF"/>
    <w:rsid w:val="00366450"/>
    <w:rsid w:val="00366BE4"/>
    <w:rsid w:val="00367BA7"/>
    <w:rsid w:val="00367DAD"/>
    <w:rsid w:val="003701BA"/>
    <w:rsid w:val="00371628"/>
    <w:rsid w:val="00371BFB"/>
    <w:rsid w:val="00372082"/>
    <w:rsid w:val="00372170"/>
    <w:rsid w:val="00372676"/>
    <w:rsid w:val="0037394E"/>
    <w:rsid w:val="00376D66"/>
    <w:rsid w:val="00377227"/>
    <w:rsid w:val="003775DA"/>
    <w:rsid w:val="00377609"/>
    <w:rsid w:val="003779E8"/>
    <w:rsid w:val="003803F2"/>
    <w:rsid w:val="00380EE4"/>
    <w:rsid w:val="003824FF"/>
    <w:rsid w:val="00384F25"/>
    <w:rsid w:val="003858EF"/>
    <w:rsid w:val="00386567"/>
    <w:rsid w:val="003874D5"/>
    <w:rsid w:val="00387C1C"/>
    <w:rsid w:val="00391CB4"/>
    <w:rsid w:val="00391E89"/>
    <w:rsid w:val="00392A21"/>
    <w:rsid w:val="003939AF"/>
    <w:rsid w:val="00393EEE"/>
    <w:rsid w:val="00395E21"/>
    <w:rsid w:val="00396332"/>
    <w:rsid w:val="00396CC2"/>
    <w:rsid w:val="00396D5A"/>
    <w:rsid w:val="00396EB5"/>
    <w:rsid w:val="003976B0"/>
    <w:rsid w:val="00397C15"/>
    <w:rsid w:val="003A0397"/>
    <w:rsid w:val="003A0903"/>
    <w:rsid w:val="003A10BD"/>
    <w:rsid w:val="003A27B4"/>
    <w:rsid w:val="003A2AB8"/>
    <w:rsid w:val="003A3E90"/>
    <w:rsid w:val="003A5017"/>
    <w:rsid w:val="003A5081"/>
    <w:rsid w:val="003A516D"/>
    <w:rsid w:val="003A57B5"/>
    <w:rsid w:val="003A5A39"/>
    <w:rsid w:val="003A5FB9"/>
    <w:rsid w:val="003A6123"/>
    <w:rsid w:val="003A647F"/>
    <w:rsid w:val="003B303C"/>
    <w:rsid w:val="003B4C48"/>
    <w:rsid w:val="003B5E43"/>
    <w:rsid w:val="003B6CE3"/>
    <w:rsid w:val="003C03E5"/>
    <w:rsid w:val="003C191F"/>
    <w:rsid w:val="003C1AC5"/>
    <w:rsid w:val="003C3408"/>
    <w:rsid w:val="003C38C7"/>
    <w:rsid w:val="003C4187"/>
    <w:rsid w:val="003C43BC"/>
    <w:rsid w:val="003C5951"/>
    <w:rsid w:val="003C6143"/>
    <w:rsid w:val="003C6271"/>
    <w:rsid w:val="003D0DE7"/>
    <w:rsid w:val="003D0EBE"/>
    <w:rsid w:val="003D2842"/>
    <w:rsid w:val="003D3ECE"/>
    <w:rsid w:val="003D503D"/>
    <w:rsid w:val="003D6061"/>
    <w:rsid w:val="003D621B"/>
    <w:rsid w:val="003D643E"/>
    <w:rsid w:val="003D731D"/>
    <w:rsid w:val="003D7A0F"/>
    <w:rsid w:val="003E046C"/>
    <w:rsid w:val="003E0AB0"/>
    <w:rsid w:val="003E0FAC"/>
    <w:rsid w:val="003E17F5"/>
    <w:rsid w:val="003E3246"/>
    <w:rsid w:val="003E3D1E"/>
    <w:rsid w:val="003E5053"/>
    <w:rsid w:val="003E669F"/>
    <w:rsid w:val="003E6DF0"/>
    <w:rsid w:val="003E6E5E"/>
    <w:rsid w:val="003E7B30"/>
    <w:rsid w:val="003F0313"/>
    <w:rsid w:val="003F2CA9"/>
    <w:rsid w:val="003F477D"/>
    <w:rsid w:val="003F4819"/>
    <w:rsid w:val="003F4CFA"/>
    <w:rsid w:val="003F4F5C"/>
    <w:rsid w:val="003F502E"/>
    <w:rsid w:val="0040175E"/>
    <w:rsid w:val="00402E1C"/>
    <w:rsid w:val="0040316B"/>
    <w:rsid w:val="00403ECE"/>
    <w:rsid w:val="00405701"/>
    <w:rsid w:val="00406B0C"/>
    <w:rsid w:val="00406D26"/>
    <w:rsid w:val="00406D27"/>
    <w:rsid w:val="00410891"/>
    <w:rsid w:val="00412136"/>
    <w:rsid w:val="00412F4F"/>
    <w:rsid w:val="004133E3"/>
    <w:rsid w:val="00413C46"/>
    <w:rsid w:val="00413D24"/>
    <w:rsid w:val="00414456"/>
    <w:rsid w:val="00414AFF"/>
    <w:rsid w:val="00416C67"/>
    <w:rsid w:val="0041753C"/>
    <w:rsid w:val="004214DD"/>
    <w:rsid w:val="004218F1"/>
    <w:rsid w:val="0042199B"/>
    <w:rsid w:val="00421DBA"/>
    <w:rsid w:val="00422E9E"/>
    <w:rsid w:val="004233FA"/>
    <w:rsid w:val="00423F12"/>
    <w:rsid w:val="00425967"/>
    <w:rsid w:val="00426814"/>
    <w:rsid w:val="00426C7E"/>
    <w:rsid w:val="00427353"/>
    <w:rsid w:val="004275BE"/>
    <w:rsid w:val="004302D2"/>
    <w:rsid w:val="004312BA"/>
    <w:rsid w:val="00432731"/>
    <w:rsid w:val="004328D1"/>
    <w:rsid w:val="00432B17"/>
    <w:rsid w:val="00432E18"/>
    <w:rsid w:val="00433FDF"/>
    <w:rsid w:val="00436026"/>
    <w:rsid w:val="0043743F"/>
    <w:rsid w:val="004402AD"/>
    <w:rsid w:val="004416F4"/>
    <w:rsid w:val="00441A06"/>
    <w:rsid w:val="00444036"/>
    <w:rsid w:val="00444789"/>
    <w:rsid w:val="00444F5F"/>
    <w:rsid w:val="004450D1"/>
    <w:rsid w:val="00445E71"/>
    <w:rsid w:val="00447601"/>
    <w:rsid w:val="0045046A"/>
    <w:rsid w:val="004513D4"/>
    <w:rsid w:val="004517B0"/>
    <w:rsid w:val="00452C38"/>
    <w:rsid w:val="00455079"/>
    <w:rsid w:val="00456009"/>
    <w:rsid w:val="00457D13"/>
    <w:rsid w:val="00457DFB"/>
    <w:rsid w:val="0046059A"/>
    <w:rsid w:val="004605F7"/>
    <w:rsid w:val="00460662"/>
    <w:rsid w:val="00460927"/>
    <w:rsid w:val="00461306"/>
    <w:rsid w:val="00462471"/>
    <w:rsid w:val="00463C5E"/>
    <w:rsid w:val="004651F2"/>
    <w:rsid w:val="0046599F"/>
    <w:rsid w:val="00466B1B"/>
    <w:rsid w:val="004712DE"/>
    <w:rsid w:val="00471413"/>
    <w:rsid w:val="00471463"/>
    <w:rsid w:val="00471806"/>
    <w:rsid w:val="00472F2B"/>
    <w:rsid w:val="004731DF"/>
    <w:rsid w:val="00473454"/>
    <w:rsid w:val="004734D5"/>
    <w:rsid w:val="00473B07"/>
    <w:rsid w:val="00473FD1"/>
    <w:rsid w:val="0047441B"/>
    <w:rsid w:val="004744E9"/>
    <w:rsid w:val="0047477B"/>
    <w:rsid w:val="00474A65"/>
    <w:rsid w:val="0047573C"/>
    <w:rsid w:val="004759F8"/>
    <w:rsid w:val="00475A13"/>
    <w:rsid w:val="004762EF"/>
    <w:rsid w:val="004766E6"/>
    <w:rsid w:val="00482801"/>
    <w:rsid w:val="00482EB6"/>
    <w:rsid w:val="0048309D"/>
    <w:rsid w:val="00483828"/>
    <w:rsid w:val="00484103"/>
    <w:rsid w:val="004848FE"/>
    <w:rsid w:val="00484EDD"/>
    <w:rsid w:val="004856C9"/>
    <w:rsid w:val="00486ED0"/>
    <w:rsid w:val="00487829"/>
    <w:rsid w:val="0049113C"/>
    <w:rsid w:val="00491991"/>
    <w:rsid w:val="00491C01"/>
    <w:rsid w:val="00491E24"/>
    <w:rsid w:val="004946E1"/>
    <w:rsid w:val="0049733F"/>
    <w:rsid w:val="00497DEC"/>
    <w:rsid w:val="004A07A3"/>
    <w:rsid w:val="004A127E"/>
    <w:rsid w:val="004A183E"/>
    <w:rsid w:val="004A1904"/>
    <w:rsid w:val="004A1C85"/>
    <w:rsid w:val="004A280F"/>
    <w:rsid w:val="004A2C75"/>
    <w:rsid w:val="004A3B39"/>
    <w:rsid w:val="004A4E16"/>
    <w:rsid w:val="004A5F93"/>
    <w:rsid w:val="004A60BB"/>
    <w:rsid w:val="004A637C"/>
    <w:rsid w:val="004A676E"/>
    <w:rsid w:val="004A7267"/>
    <w:rsid w:val="004A7E50"/>
    <w:rsid w:val="004B110C"/>
    <w:rsid w:val="004B1551"/>
    <w:rsid w:val="004B1682"/>
    <w:rsid w:val="004B1CD1"/>
    <w:rsid w:val="004B2307"/>
    <w:rsid w:val="004B2773"/>
    <w:rsid w:val="004B4402"/>
    <w:rsid w:val="004B5ADD"/>
    <w:rsid w:val="004B6493"/>
    <w:rsid w:val="004B72FA"/>
    <w:rsid w:val="004B7411"/>
    <w:rsid w:val="004B7661"/>
    <w:rsid w:val="004C0D9F"/>
    <w:rsid w:val="004C1662"/>
    <w:rsid w:val="004C1D0E"/>
    <w:rsid w:val="004C24D8"/>
    <w:rsid w:val="004C3C57"/>
    <w:rsid w:val="004C7AD6"/>
    <w:rsid w:val="004D1409"/>
    <w:rsid w:val="004D1C1D"/>
    <w:rsid w:val="004D2954"/>
    <w:rsid w:val="004D4A14"/>
    <w:rsid w:val="004D519C"/>
    <w:rsid w:val="004D544D"/>
    <w:rsid w:val="004D5C0A"/>
    <w:rsid w:val="004D66C2"/>
    <w:rsid w:val="004D69F0"/>
    <w:rsid w:val="004D6A70"/>
    <w:rsid w:val="004D6B66"/>
    <w:rsid w:val="004D740C"/>
    <w:rsid w:val="004E010C"/>
    <w:rsid w:val="004E0E47"/>
    <w:rsid w:val="004E0F68"/>
    <w:rsid w:val="004E21DA"/>
    <w:rsid w:val="004E2425"/>
    <w:rsid w:val="004E3BF8"/>
    <w:rsid w:val="004E5010"/>
    <w:rsid w:val="004E7CC1"/>
    <w:rsid w:val="004F0271"/>
    <w:rsid w:val="004F0A7F"/>
    <w:rsid w:val="004F1AA4"/>
    <w:rsid w:val="004F3011"/>
    <w:rsid w:val="004F3266"/>
    <w:rsid w:val="004F390F"/>
    <w:rsid w:val="004F3F8A"/>
    <w:rsid w:val="004F46E1"/>
    <w:rsid w:val="004F4A18"/>
    <w:rsid w:val="004F4AC8"/>
    <w:rsid w:val="004F5772"/>
    <w:rsid w:val="004F636C"/>
    <w:rsid w:val="004F68BA"/>
    <w:rsid w:val="004F745A"/>
    <w:rsid w:val="004F7F5B"/>
    <w:rsid w:val="00502D99"/>
    <w:rsid w:val="005036E6"/>
    <w:rsid w:val="00503B09"/>
    <w:rsid w:val="00504854"/>
    <w:rsid w:val="00504B0E"/>
    <w:rsid w:val="00506EB3"/>
    <w:rsid w:val="00507641"/>
    <w:rsid w:val="00507D71"/>
    <w:rsid w:val="005125FE"/>
    <w:rsid w:val="005127BB"/>
    <w:rsid w:val="00515B6C"/>
    <w:rsid w:val="00515DF4"/>
    <w:rsid w:val="00515E12"/>
    <w:rsid w:val="00515F8F"/>
    <w:rsid w:val="005170E3"/>
    <w:rsid w:val="005178C1"/>
    <w:rsid w:val="005178DA"/>
    <w:rsid w:val="005206E3"/>
    <w:rsid w:val="00520939"/>
    <w:rsid w:val="00520AE8"/>
    <w:rsid w:val="0052306A"/>
    <w:rsid w:val="005231B5"/>
    <w:rsid w:val="00524176"/>
    <w:rsid w:val="00527235"/>
    <w:rsid w:val="00527574"/>
    <w:rsid w:val="00527999"/>
    <w:rsid w:val="005304F4"/>
    <w:rsid w:val="00530620"/>
    <w:rsid w:val="00530F2E"/>
    <w:rsid w:val="00532969"/>
    <w:rsid w:val="00533418"/>
    <w:rsid w:val="00533D92"/>
    <w:rsid w:val="005343E0"/>
    <w:rsid w:val="005347F2"/>
    <w:rsid w:val="00534A7A"/>
    <w:rsid w:val="00535349"/>
    <w:rsid w:val="0053569D"/>
    <w:rsid w:val="00535A40"/>
    <w:rsid w:val="00535E5A"/>
    <w:rsid w:val="0053679B"/>
    <w:rsid w:val="00536E49"/>
    <w:rsid w:val="005370EB"/>
    <w:rsid w:val="0054003C"/>
    <w:rsid w:val="00540D87"/>
    <w:rsid w:val="00541342"/>
    <w:rsid w:val="00542347"/>
    <w:rsid w:val="005423E5"/>
    <w:rsid w:val="00544BD5"/>
    <w:rsid w:val="0054746A"/>
    <w:rsid w:val="005503BA"/>
    <w:rsid w:val="00550D40"/>
    <w:rsid w:val="00551D06"/>
    <w:rsid w:val="00552BA8"/>
    <w:rsid w:val="0055372C"/>
    <w:rsid w:val="0055711D"/>
    <w:rsid w:val="00557368"/>
    <w:rsid w:val="005602E8"/>
    <w:rsid w:val="00560315"/>
    <w:rsid w:val="00560925"/>
    <w:rsid w:val="00561201"/>
    <w:rsid w:val="00561AF3"/>
    <w:rsid w:val="00561D98"/>
    <w:rsid w:val="00562280"/>
    <w:rsid w:val="00563491"/>
    <w:rsid w:val="00563E52"/>
    <w:rsid w:val="00564557"/>
    <w:rsid w:val="00565095"/>
    <w:rsid w:val="00565179"/>
    <w:rsid w:val="005659F0"/>
    <w:rsid w:val="00565C13"/>
    <w:rsid w:val="00566706"/>
    <w:rsid w:val="005675F7"/>
    <w:rsid w:val="005710D0"/>
    <w:rsid w:val="005714F1"/>
    <w:rsid w:val="00572C53"/>
    <w:rsid w:val="00573826"/>
    <w:rsid w:val="00573E2B"/>
    <w:rsid w:val="00573F5B"/>
    <w:rsid w:val="0057456A"/>
    <w:rsid w:val="0057461A"/>
    <w:rsid w:val="00574666"/>
    <w:rsid w:val="0057483B"/>
    <w:rsid w:val="00575D91"/>
    <w:rsid w:val="00576488"/>
    <w:rsid w:val="0057741A"/>
    <w:rsid w:val="0057768D"/>
    <w:rsid w:val="005804F2"/>
    <w:rsid w:val="005815CA"/>
    <w:rsid w:val="005817AE"/>
    <w:rsid w:val="00584340"/>
    <w:rsid w:val="00584795"/>
    <w:rsid w:val="00584B27"/>
    <w:rsid w:val="00586388"/>
    <w:rsid w:val="00586977"/>
    <w:rsid w:val="00586C42"/>
    <w:rsid w:val="0058760F"/>
    <w:rsid w:val="0059075C"/>
    <w:rsid w:val="005949FB"/>
    <w:rsid w:val="005963BB"/>
    <w:rsid w:val="00596E99"/>
    <w:rsid w:val="005970BF"/>
    <w:rsid w:val="00597597"/>
    <w:rsid w:val="005A0BB4"/>
    <w:rsid w:val="005A29ED"/>
    <w:rsid w:val="005A3130"/>
    <w:rsid w:val="005A3774"/>
    <w:rsid w:val="005A4FB6"/>
    <w:rsid w:val="005A5E0F"/>
    <w:rsid w:val="005A5E6F"/>
    <w:rsid w:val="005A608B"/>
    <w:rsid w:val="005A77C0"/>
    <w:rsid w:val="005A7E96"/>
    <w:rsid w:val="005B017E"/>
    <w:rsid w:val="005B1A96"/>
    <w:rsid w:val="005B3004"/>
    <w:rsid w:val="005B4DA1"/>
    <w:rsid w:val="005B5142"/>
    <w:rsid w:val="005B543E"/>
    <w:rsid w:val="005B5479"/>
    <w:rsid w:val="005B585A"/>
    <w:rsid w:val="005B6D20"/>
    <w:rsid w:val="005B7B1F"/>
    <w:rsid w:val="005C0B53"/>
    <w:rsid w:val="005C0CB0"/>
    <w:rsid w:val="005C117B"/>
    <w:rsid w:val="005C151E"/>
    <w:rsid w:val="005C214A"/>
    <w:rsid w:val="005C656A"/>
    <w:rsid w:val="005C6697"/>
    <w:rsid w:val="005D13FA"/>
    <w:rsid w:val="005D1EBC"/>
    <w:rsid w:val="005D2719"/>
    <w:rsid w:val="005D373A"/>
    <w:rsid w:val="005D3F35"/>
    <w:rsid w:val="005D4583"/>
    <w:rsid w:val="005D5A64"/>
    <w:rsid w:val="005D65DA"/>
    <w:rsid w:val="005D694B"/>
    <w:rsid w:val="005D7676"/>
    <w:rsid w:val="005D7F27"/>
    <w:rsid w:val="005E171A"/>
    <w:rsid w:val="005E176D"/>
    <w:rsid w:val="005E1AC9"/>
    <w:rsid w:val="005E1B60"/>
    <w:rsid w:val="005E32F3"/>
    <w:rsid w:val="005E3E71"/>
    <w:rsid w:val="005E4039"/>
    <w:rsid w:val="005E6607"/>
    <w:rsid w:val="005E6695"/>
    <w:rsid w:val="005E6709"/>
    <w:rsid w:val="005E740A"/>
    <w:rsid w:val="005E7F0D"/>
    <w:rsid w:val="005F0020"/>
    <w:rsid w:val="005F0BD5"/>
    <w:rsid w:val="005F0E1C"/>
    <w:rsid w:val="005F0F70"/>
    <w:rsid w:val="005F3323"/>
    <w:rsid w:val="005F3A0A"/>
    <w:rsid w:val="005F4206"/>
    <w:rsid w:val="005F47A0"/>
    <w:rsid w:val="005F5308"/>
    <w:rsid w:val="005F54D8"/>
    <w:rsid w:val="005F55E7"/>
    <w:rsid w:val="005F5A20"/>
    <w:rsid w:val="005F750C"/>
    <w:rsid w:val="00600512"/>
    <w:rsid w:val="0060080A"/>
    <w:rsid w:val="00600A6C"/>
    <w:rsid w:val="00600CD1"/>
    <w:rsid w:val="00601011"/>
    <w:rsid w:val="006014D8"/>
    <w:rsid w:val="0060153F"/>
    <w:rsid w:val="006035C4"/>
    <w:rsid w:val="00603607"/>
    <w:rsid w:val="00603C2B"/>
    <w:rsid w:val="00603FC8"/>
    <w:rsid w:val="00604D69"/>
    <w:rsid w:val="00604F6A"/>
    <w:rsid w:val="006051CB"/>
    <w:rsid w:val="0060629E"/>
    <w:rsid w:val="00606366"/>
    <w:rsid w:val="0060721B"/>
    <w:rsid w:val="00607A87"/>
    <w:rsid w:val="00607BE7"/>
    <w:rsid w:val="0061094D"/>
    <w:rsid w:val="00611B86"/>
    <w:rsid w:val="0061208D"/>
    <w:rsid w:val="0061266D"/>
    <w:rsid w:val="00614146"/>
    <w:rsid w:val="00616322"/>
    <w:rsid w:val="00616557"/>
    <w:rsid w:val="006165CF"/>
    <w:rsid w:val="006205D5"/>
    <w:rsid w:val="00620611"/>
    <w:rsid w:val="0062129D"/>
    <w:rsid w:val="00621DB7"/>
    <w:rsid w:val="00622A61"/>
    <w:rsid w:val="006233BD"/>
    <w:rsid w:val="00623C3E"/>
    <w:rsid w:val="00623FD6"/>
    <w:rsid w:val="00624421"/>
    <w:rsid w:val="00624F0E"/>
    <w:rsid w:val="00626021"/>
    <w:rsid w:val="00627DF4"/>
    <w:rsid w:val="006304D9"/>
    <w:rsid w:val="006307E5"/>
    <w:rsid w:val="00630835"/>
    <w:rsid w:val="00631F6A"/>
    <w:rsid w:val="00631F75"/>
    <w:rsid w:val="00633F0C"/>
    <w:rsid w:val="00634AE7"/>
    <w:rsid w:val="006363A0"/>
    <w:rsid w:val="006367C4"/>
    <w:rsid w:val="00636A62"/>
    <w:rsid w:val="0064079A"/>
    <w:rsid w:val="00640F7C"/>
    <w:rsid w:val="00641BF5"/>
    <w:rsid w:val="00641F94"/>
    <w:rsid w:val="00642ED8"/>
    <w:rsid w:val="00643EE8"/>
    <w:rsid w:val="006450E6"/>
    <w:rsid w:val="00645F2B"/>
    <w:rsid w:val="00647215"/>
    <w:rsid w:val="006474A5"/>
    <w:rsid w:val="006512A3"/>
    <w:rsid w:val="006515C6"/>
    <w:rsid w:val="006539B9"/>
    <w:rsid w:val="00654F75"/>
    <w:rsid w:val="00656E24"/>
    <w:rsid w:val="006603B6"/>
    <w:rsid w:val="006618F9"/>
    <w:rsid w:val="00661FDF"/>
    <w:rsid w:val="00662E11"/>
    <w:rsid w:val="00662E3C"/>
    <w:rsid w:val="00663B1F"/>
    <w:rsid w:val="006644BF"/>
    <w:rsid w:val="006659F3"/>
    <w:rsid w:val="00665AF1"/>
    <w:rsid w:val="00665F9C"/>
    <w:rsid w:val="0066684A"/>
    <w:rsid w:val="00667E61"/>
    <w:rsid w:val="0067004F"/>
    <w:rsid w:val="006716DB"/>
    <w:rsid w:val="0067206D"/>
    <w:rsid w:val="00672E76"/>
    <w:rsid w:val="00675499"/>
    <w:rsid w:val="00676261"/>
    <w:rsid w:val="00676E39"/>
    <w:rsid w:val="00680B40"/>
    <w:rsid w:val="0068111C"/>
    <w:rsid w:val="00682437"/>
    <w:rsid w:val="00682A4C"/>
    <w:rsid w:val="006833F6"/>
    <w:rsid w:val="00685BD1"/>
    <w:rsid w:val="00690C50"/>
    <w:rsid w:val="00692D23"/>
    <w:rsid w:val="0069448B"/>
    <w:rsid w:val="00695ECE"/>
    <w:rsid w:val="006A3BC4"/>
    <w:rsid w:val="006A4192"/>
    <w:rsid w:val="006A4CBF"/>
    <w:rsid w:val="006A4D71"/>
    <w:rsid w:val="006A6BF5"/>
    <w:rsid w:val="006A6FC9"/>
    <w:rsid w:val="006A7541"/>
    <w:rsid w:val="006A77DA"/>
    <w:rsid w:val="006A7BC4"/>
    <w:rsid w:val="006B046E"/>
    <w:rsid w:val="006B2BE3"/>
    <w:rsid w:val="006B3136"/>
    <w:rsid w:val="006B4B31"/>
    <w:rsid w:val="006B5C66"/>
    <w:rsid w:val="006B6724"/>
    <w:rsid w:val="006B6F67"/>
    <w:rsid w:val="006B7E14"/>
    <w:rsid w:val="006C24E9"/>
    <w:rsid w:val="006C2CFC"/>
    <w:rsid w:val="006C2DFB"/>
    <w:rsid w:val="006C30AA"/>
    <w:rsid w:val="006C6874"/>
    <w:rsid w:val="006D0480"/>
    <w:rsid w:val="006D0B61"/>
    <w:rsid w:val="006D15A9"/>
    <w:rsid w:val="006D1E25"/>
    <w:rsid w:val="006D2855"/>
    <w:rsid w:val="006D2CDE"/>
    <w:rsid w:val="006D3203"/>
    <w:rsid w:val="006D33C9"/>
    <w:rsid w:val="006D33E0"/>
    <w:rsid w:val="006D3A6C"/>
    <w:rsid w:val="006D3FC2"/>
    <w:rsid w:val="006D5C23"/>
    <w:rsid w:val="006D7656"/>
    <w:rsid w:val="006D7E50"/>
    <w:rsid w:val="006E30DC"/>
    <w:rsid w:val="006E3EE4"/>
    <w:rsid w:val="006E58DA"/>
    <w:rsid w:val="006E5FB6"/>
    <w:rsid w:val="006E6266"/>
    <w:rsid w:val="006E66E8"/>
    <w:rsid w:val="006E6B18"/>
    <w:rsid w:val="006E6FEB"/>
    <w:rsid w:val="006F1BCD"/>
    <w:rsid w:val="006F1E02"/>
    <w:rsid w:val="006F4327"/>
    <w:rsid w:val="006F4C3D"/>
    <w:rsid w:val="006F51D2"/>
    <w:rsid w:val="006F5EC5"/>
    <w:rsid w:val="006F60D6"/>
    <w:rsid w:val="007000C7"/>
    <w:rsid w:val="00701185"/>
    <w:rsid w:val="00702719"/>
    <w:rsid w:val="0070342D"/>
    <w:rsid w:val="00704843"/>
    <w:rsid w:val="00704ABB"/>
    <w:rsid w:val="007053B8"/>
    <w:rsid w:val="007100AB"/>
    <w:rsid w:val="00711FAC"/>
    <w:rsid w:val="007127A7"/>
    <w:rsid w:val="00713323"/>
    <w:rsid w:val="00714A60"/>
    <w:rsid w:val="007158F5"/>
    <w:rsid w:val="00715EC8"/>
    <w:rsid w:val="00716B19"/>
    <w:rsid w:val="0071777E"/>
    <w:rsid w:val="0072246A"/>
    <w:rsid w:val="00724842"/>
    <w:rsid w:val="007254A2"/>
    <w:rsid w:val="00725C95"/>
    <w:rsid w:val="00725D11"/>
    <w:rsid w:val="007263E4"/>
    <w:rsid w:val="00726478"/>
    <w:rsid w:val="0072671E"/>
    <w:rsid w:val="00726E3C"/>
    <w:rsid w:val="00727705"/>
    <w:rsid w:val="00727943"/>
    <w:rsid w:val="00731331"/>
    <w:rsid w:val="007316FD"/>
    <w:rsid w:val="007325C5"/>
    <w:rsid w:val="00734523"/>
    <w:rsid w:val="00735AA4"/>
    <w:rsid w:val="00735BA2"/>
    <w:rsid w:val="007362C4"/>
    <w:rsid w:val="0073644E"/>
    <w:rsid w:val="00736861"/>
    <w:rsid w:val="00736868"/>
    <w:rsid w:val="00736A2C"/>
    <w:rsid w:val="00736D97"/>
    <w:rsid w:val="00737165"/>
    <w:rsid w:val="007371D6"/>
    <w:rsid w:val="00740613"/>
    <w:rsid w:val="007410F6"/>
    <w:rsid w:val="007418A4"/>
    <w:rsid w:val="00741937"/>
    <w:rsid w:val="00741B4E"/>
    <w:rsid w:val="007427C7"/>
    <w:rsid w:val="00742887"/>
    <w:rsid w:val="00742C70"/>
    <w:rsid w:val="00744821"/>
    <w:rsid w:val="0074580A"/>
    <w:rsid w:val="00745A20"/>
    <w:rsid w:val="00745ECF"/>
    <w:rsid w:val="007465EB"/>
    <w:rsid w:val="00746CE0"/>
    <w:rsid w:val="00751132"/>
    <w:rsid w:val="00752AE5"/>
    <w:rsid w:val="00754975"/>
    <w:rsid w:val="00755D5A"/>
    <w:rsid w:val="00760073"/>
    <w:rsid w:val="00760172"/>
    <w:rsid w:val="007604C0"/>
    <w:rsid w:val="0076094E"/>
    <w:rsid w:val="0076157E"/>
    <w:rsid w:val="0076163C"/>
    <w:rsid w:val="007617A4"/>
    <w:rsid w:val="007619B0"/>
    <w:rsid w:val="00761FFF"/>
    <w:rsid w:val="007629CE"/>
    <w:rsid w:val="00762A54"/>
    <w:rsid w:val="0076399C"/>
    <w:rsid w:val="00764A33"/>
    <w:rsid w:val="00764ECF"/>
    <w:rsid w:val="00764F9A"/>
    <w:rsid w:val="00765205"/>
    <w:rsid w:val="00766061"/>
    <w:rsid w:val="00766070"/>
    <w:rsid w:val="007663EC"/>
    <w:rsid w:val="00766B6B"/>
    <w:rsid w:val="00766C2A"/>
    <w:rsid w:val="00766E69"/>
    <w:rsid w:val="007673BB"/>
    <w:rsid w:val="00767B61"/>
    <w:rsid w:val="00770C16"/>
    <w:rsid w:val="00770C7F"/>
    <w:rsid w:val="00772B9D"/>
    <w:rsid w:val="007745B3"/>
    <w:rsid w:val="007763EF"/>
    <w:rsid w:val="00776C1D"/>
    <w:rsid w:val="00776F2A"/>
    <w:rsid w:val="0077781E"/>
    <w:rsid w:val="00777BD1"/>
    <w:rsid w:val="00777C38"/>
    <w:rsid w:val="007802AA"/>
    <w:rsid w:val="00782363"/>
    <w:rsid w:val="0078268C"/>
    <w:rsid w:val="00783895"/>
    <w:rsid w:val="00784E91"/>
    <w:rsid w:val="00786322"/>
    <w:rsid w:val="0078738D"/>
    <w:rsid w:val="00790E4D"/>
    <w:rsid w:val="00791DFD"/>
    <w:rsid w:val="00795103"/>
    <w:rsid w:val="007961BF"/>
    <w:rsid w:val="00796A11"/>
    <w:rsid w:val="0079771B"/>
    <w:rsid w:val="00797F34"/>
    <w:rsid w:val="007A0861"/>
    <w:rsid w:val="007A09FE"/>
    <w:rsid w:val="007A1440"/>
    <w:rsid w:val="007A2084"/>
    <w:rsid w:val="007A2BB7"/>
    <w:rsid w:val="007A2EA0"/>
    <w:rsid w:val="007A3891"/>
    <w:rsid w:val="007A41A9"/>
    <w:rsid w:val="007A5C42"/>
    <w:rsid w:val="007A7BAD"/>
    <w:rsid w:val="007B08EA"/>
    <w:rsid w:val="007B0A1F"/>
    <w:rsid w:val="007B2ABA"/>
    <w:rsid w:val="007B2E62"/>
    <w:rsid w:val="007B3392"/>
    <w:rsid w:val="007B3A9D"/>
    <w:rsid w:val="007B41A1"/>
    <w:rsid w:val="007B5381"/>
    <w:rsid w:val="007B64A4"/>
    <w:rsid w:val="007B70BD"/>
    <w:rsid w:val="007C110E"/>
    <w:rsid w:val="007C14DD"/>
    <w:rsid w:val="007C154F"/>
    <w:rsid w:val="007C172E"/>
    <w:rsid w:val="007C2B2E"/>
    <w:rsid w:val="007C37FD"/>
    <w:rsid w:val="007D00F5"/>
    <w:rsid w:val="007D016D"/>
    <w:rsid w:val="007D07E9"/>
    <w:rsid w:val="007D1AF9"/>
    <w:rsid w:val="007D2C3E"/>
    <w:rsid w:val="007D45C0"/>
    <w:rsid w:val="007D4846"/>
    <w:rsid w:val="007D4ABF"/>
    <w:rsid w:val="007D5CC4"/>
    <w:rsid w:val="007D6868"/>
    <w:rsid w:val="007D74C9"/>
    <w:rsid w:val="007D7959"/>
    <w:rsid w:val="007E0251"/>
    <w:rsid w:val="007E0D18"/>
    <w:rsid w:val="007E1491"/>
    <w:rsid w:val="007E44A4"/>
    <w:rsid w:val="007E5229"/>
    <w:rsid w:val="007E53E2"/>
    <w:rsid w:val="007E60F9"/>
    <w:rsid w:val="007E6711"/>
    <w:rsid w:val="007E7891"/>
    <w:rsid w:val="007F037F"/>
    <w:rsid w:val="007F1610"/>
    <w:rsid w:val="007F1E0F"/>
    <w:rsid w:val="007F238D"/>
    <w:rsid w:val="007F4088"/>
    <w:rsid w:val="007F4238"/>
    <w:rsid w:val="007F5992"/>
    <w:rsid w:val="007F681C"/>
    <w:rsid w:val="00800661"/>
    <w:rsid w:val="00805C1D"/>
    <w:rsid w:val="00806451"/>
    <w:rsid w:val="008076A7"/>
    <w:rsid w:val="0081069A"/>
    <w:rsid w:val="00810DDB"/>
    <w:rsid w:val="0081118A"/>
    <w:rsid w:val="008120E9"/>
    <w:rsid w:val="00812761"/>
    <w:rsid w:val="0081296A"/>
    <w:rsid w:val="00812EB2"/>
    <w:rsid w:val="00813F0A"/>
    <w:rsid w:val="0081446D"/>
    <w:rsid w:val="008148A3"/>
    <w:rsid w:val="00816EFC"/>
    <w:rsid w:val="00820F41"/>
    <w:rsid w:val="00821625"/>
    <w:rsid w:val="00821EA4"/>
    <w:rsid w:val="00822A6B"/>
    <w:rsid w:val="00822D40"/>
    <w:rsid w:val="00823FB3"/>
    <w:rsid w:val="00824587"/>
    <w:rsid w:val="00825923"/>
    <w:rsid w:val="00825DFC"/>
    <w:rsid w:val="00826B1E"/>
    <w:rsid w:val="008309C6"/>
    <w:rsid w:val="0083236F"/>
    <w:rsid w:val="00833AA6"/>
    <w:rsid w:val="0083442C"/>
    <w:rsid w:val="008356A4"/>
    <w:rsid w:val="00835D38"/>
    <w:rsid w:val="00840E2C"/>
    <w:rsid w:val="00842304"/>
    <w:rsid w:val="008432F6"/>
    <w:rsid w:val="00844365"/>
    <w:rsid w:val="00844C94"/>
    <w:rsid w:val="00844FE4"/>
    <w:rsid w:val="008473EC"/>
    <w:rsid w:val="0084793E"/>
    <w:rsid w:val="008514FB"/>
    <w:rsid w:val="0085172B"/>
    <w:rsid w:val="00851DDC"/>
    <w:rsid w:val="008524AC"/>
    <w:rsid w:val="0085581E"/>
    <w:rsid w:val="008564AB"/>
    <w:rsid w:val="00856C21"/>
    <w:rsid w:val="00857199"/>
    <w:rsid w:val="008577AD"/>
    <w:rsid w:val="008604CF"/>
    <w:rsid w:val="008612AF"/>
    <w:rsid w:val="008616CD"/>
    <w:rsid w:val="00862878"/>
    <w:rsid w:val="008639EB"/>
    <w:rsid w:val="00864BCE"/>
    <w:rsid w:val="00865245"/>
    <w:rsid w:val="0086536A"/>
    <w:rsid w:val="00865625"/>
    <w:rsid w:val="00865E98"/>
    <w:rsid w:val="008666CD"/>
    <w:rsid w:val="008667D0"/>
    <w:rsid w:val="00867296"/>
    <w:rsid w:val="00867E88"/>
    <w:rsid w:val="00870915"/>
    <w:rsid w:val="0087091B"/>
    <w:rsid w:val="00870FAA"/>
    <w:rsid w:val="008716A4"/>
    <w:rsid w:val="00872F4A"/>
    <w:rsid w:val="0087334B"/>
    <w:rsid w:val="00874DAB"/>
    <w:rsid w:val="00874FF9"/>
    <w:rsid w:val="008752C0"/>
    <w:rsid w:val="008767A2"/>
    <w:rsid w:val="00876B4C"/>
    <w:rsid w:val="00877107"/>
    <w:rsid w:val="00880151"/>
    <w:rsid w:val="00880F1F"/>
    <w:rsid w:val="00881A88"/>
    <w:rsid w:val="0088329A"/>
    <w:rsid w:val="008832D5"/>
    <w:rsid w:val="0088494C"/>
    <w:rsid w:val="0088537D"/>
    <w:rsid w:val="0088553B"/>
    <w:rsid w:val="008856EB"/>
    <w:rsid w:val="00885D97"/>
    <w:rsid w:val="00886547"/>
    <w:rsid w:val="0088696C"/>
    <w:rsid w:val="00886E99"/>
    <w:rsid w:val="00890591"/>
    <w:rsid w:val="0089116F"/>
    <w:rsid w:val="008932BE"/>
    <w:rsid w:val="008938B7"/>
    <w:rsid w:val="0089432D"/>
    <w:rsid w:val="00895563"/>
    <w:rsid w:val="00896342"/>
    <w:rsid w:val="00896898"/>
    <w:rsid w:val="00896B6D"/>
    <w:rsid w:val="00896B99"/>
    <w:rsid w:val="008970BE"/>
    <w:rsid w:val="00897BED"/>
    <w:rsid w:val="008A0192"/>
    <w:rsid w:val="008A3331"/>
    <w:rsid w:val="008A3D23"/>
    <w:rsid w:val="008A412C"/>
    <w:rsid w:val="008A5AEE"/>
    <w:rsid w:val="008A5BCA"/>
    <w:rsid w:val="008A7611"/>
    <w:rsid w:val="008A7A28"/>
    <w:rsid w:val="008A7EFD"/>
    <w:rsid w:val="008B0A66"/>
    <w:rsid w:val="008B0CB1"/>
    <w:rsid w:val="008B12F0"/>
    <w:rsid w:val="008B1A4F"/>
    <w:rsid w:val="008B1A80"/>
    <w:rsid w:val="008B2DDE"/>
    <w:rsid w:val="008B45A5"/>
    <w:rsid w:val="008B6F43"/>
    <w:rsid w:val="008B7ABE"/>
    <w:rsid w:val="008C0791"/>
    <w:rsid w:val="008C1012"/>
    <w:rsid w:val="008C1171"/>
    <w:rsid w:val="008C1AE9"/>
    <w:rsid w:val="008C1D44"/>
    <w:rsid w:val="008C220F"/>
    <w:rsid w:val="008C2FEE"/>
    <w:rsid w:val="008C339C"/>
    <w:rsid w:val="008C4825"/>
    <w:rsid w:val="008C4A55"/>
    <w:rsid w:val="008C536E"/>
    <w:rsid w:val="008C6913"/>
    <w:rsid w:val="008C70FF"/>
    <w:rsid w:val="008D085B"/>
    <w:rsid w:val="008D1313"/>
    <w:rsid w:val="008D26F4"/>
    <w:rsid w:val="008D2930"/>
    <w:rsid w:val="008D2A70"/>
    <w:rsid w:val="008D2D00"/>
    <w:rsid w:val="008D312B"/>
    <w:rsid w:val="008D33F2"/>
    <w:rsid w:val="008D45D1"/>
    <w:rsid w:val="008D59A2"/>
    <w:rsid w:val="008D6BD4"/>
    <w:rsid w:val="008D7EA2"/>
    <w:rsid w:val="008E0009"/>
    <w:rsid w:val="008E0B31"/>
    <w:rsid w:val="008E3887"/>
    <w:rsid w:val="008E3F3B"/>
    <w:rsid w:val="008E4082"/>
    <w:rsid w:val="008E4A0A"/>
    <w:rsid w:val="008E4E0A"/>
    <w:rsid w:val="008E5086"/>
    <w:rsid w:val="008E5570"/>
    <w:rsid w:val="008F0BA9"/>
    <w:rsid w:val="008F3338"/>
    <w:rsid w:val="008F34B8"/>
    <w:rsid w:val="008F3D9F"/>
    <w:rsid w:val="008F3DDE"/>
    <w:rsid w:val="008F4F9B"/>
    <w:rsid w:val="008F68BF"/>
    <w:rsid w:val="008F7231"/>
    <w:rsid w:val="008F7DC6"/>
    <w:rsid w:val="0090037E"/>
    <w:rsid w:val="0090105F"/>
    <w:rsid w:val="00901A61"/>
    <w:rsid w:val="00901E86"/>
    <w:rsid w:val="00902553"/>
    <w:rsid w:val="0090396E"/>
    <w:rsid w:val="00904534"/>
    <w:rsid w:val="00907716"/>
    <w:rsid w:val="00911604"/>
    <w:rsid w:val="00911E3F"/>
    <w:rsid w:val="00912022"/>
    <w:rsid w:val="009121D0"/>
    <w:rsid w:val="00912A55"/>
    <w:rsid w:val="009141F4"/>
    <w:rsid w:val="009162A1"/>
    <w:rsid w:val="009210BC"/>
    <w:rsid w:val="00922953"/>
    <w:rsid w:val="00923776"/>
    <w:rsid w:val="00923D4D"/>
    <w:rsid w:val="0092536E"/>
    <w:rsid w:val="00925782"/>
    <w:rsid w:val="009257A5"/>
    <w:rsid w:val="009265B1"/>
    <w:rsid w:val="00926B66"/>
    <w:rsid w:val="009311CB"/>
    <w:rsid w:val="00932D47"/>
    <w:rsid w:val="00935EDB"/>
    <w:rsid w:val="0093789C"/>
    <w:rsid w:val="00940028"/>
    <w:rsid w:val="009401E9"/>
    <w:rsid w:val="00940980"/>
    <w:rsid w:val="00940D4B"/>
    <w:rsid w:val="00941CFC"/>
    <w:rsid w:val="009425B2"/>
    <w:rsid w:val="00943172"/>
    <w:rsid w:val="009450D1"/>
    <w:rsid w:val="00946290"/>
    <w:rsid w:val="00946FB0"/>
    <w:rsid w:val="00950BDC"/>
    <w:rsid w:val="00950F45"/>
    <w:rsid w:val="0095133F"/>
    <w:rsid w:val="00952F39"/>
    <w:rsid w:val="00955BF7"/>
    <w:rsid w:val="0095645A"/>
    <w:rsid w:val="009569B3"/>
    <w:rsid w:val="00957264"/>
    <w:rsid w:val="009604E3"/>
    <w:rsid w:val="0096077A"/>
    <w:rsid w:val="0096097D"/>
    <w:rsid w:val="00960D3A"/>
    <w:rsid w:val="00961978"/>
    <w:rsid w:val="00962632"/>
    <w:rsid w:val="009632D5"/>
    <w:rsid w:val="00963AE9"/>
    <w:rsid w:val="00964A74"/>
    <w:rsid w:val="00966DA7"/>
    <w:rsid w:val="00970BBC"/>
    <w:rsid w:val="00970E82"/>
    <w:rsid w:val="00970F7A"/>
    <w:rsid w:val="009714B0"/>
    <w:rsid w:val="00971B42"/>
    <w:rsid w:val="00973759"/>
    <w:rsid w:val="0097543F"/>
    <w:rsid w:val="0097575B"/>
    <w:rsid w:val="00975E20"/>
    <w:rsid w:val="00976637"/>
    <w:rsid w:val="00977995"/>
    <w:rsid w:val="00977F51"/>
    <w:rsid w:val="00981C27"/>
    <w:rsid w:val="009828B1"/>
    <w:rsid w:val="00982996"/>
    <w:rsid w:val="00983950"/>
    <w:rsid w:val="00985130"/>
    <w:rsid w:val="00987858"/>
    <w:rsid w:val="00987D0D"/>
    <w:rsid w:val="00990373"/>
    <w:rsid w:val="00990B01"/>
    <w:rsid w:val="0099361B"/>
    <w:rsid w:val="00993E34"/>
    <w:rsid w:val="0099442A"/>
    <w:rsid w:val="00994D7A"/>
    <w:rsid w:val="009972F1"/>
    <w:rsid w:val="009978E8"/>
    <w:rsid w:val="00997E18"/>
    <w:rsid w:val="00997F63"/>
    <w:rsid w:val="009A04A9"/>
    <w:rsid w:val="009A0BD7"/>
    <w:rsid w:val="009A0F69"/>
    <w:rsid w:val="009A1593"/>
    <w:rsid w:val="009A25EA"/>
    <w:rsid w:val="009A2715"/>
    <w:rsid w:val="009A29AF"/>
    <w:rsid w:val="009A39DC"/>
    <w:rsid w:val="009A3FD6"/>
    <w:rsid w:val="009A66BB"/>
    <w:rsid w:val="009A6812"/>
    <w:rsid w:val="009A6D49"/>
    <w:rsid w:val="009A7C17"/>
    <w:rsid w:val="009B04AD"/>
    <w:rsid w:val="009B2092"/>
    <w:rsid w:val="009B3A01"/>
    <w:rsid w:val="009B4B6F"/>
    <w:rsid w:val="009B4F3D"/>
    <w:rsid w:val="009B5D32"/>
    <w:rsid w:val="009B6ABD"/>
    <w:rsid w:val="009B6C42"/>
    <w:rsid w:val="009B6D74"/>
    <w:rsid w:val="009B6F00"/>
    <w:rsid w:val="009C1228"/>
    <w:rsid w:val="009C1230"/>
    <w:rsid w:val="009C201C"/>
    <w:rsid w:val="009C33AF"/>
    <w:rsid w:val="009C5712"/>
    <w:rsid w:val="009C5E81"/>
    <w:rsid w:val="009C6796"/>
    <w:rsid w:val="009C6B08"/>
    <w:rsid w:val="009C762A"/>
    <w:rsid w:val="009C7863"/>
    <w:rsid w:val="009D112F"/>
    <w:rsid w:val="009D2048"/>
    <w:rsid w:val="009D20F3"/>
    <w:rsid w:val="009D3CFA"/>
    <w:rsid w:val="009D3DF5"/>
    <w:rsid w:val="009D6D0C"/>
    <w:rsid w:val="009D6DE5"/>
    <w:rsid w:val="009D7045"/>
    <w:rsid w:val="009E0E67"/>
    <w:rsid w:val="009E18A5"/>
    <w:rsid w:val="009E33B2"/>
    <w:rsid w:val="009E41E0"/>
    <w:rsid w:val="009E428A"/>
    <w:rsid w:val="009E48AE"/>
    <w:rsid w:val="009E49CC"/>
    <w:rsid w:val="009E4AE4"/>
    <w:rsid w:val="009E4E58"/>
    <w:rsid w:val="009E5683"/>
    <w:rsid w:val="009E7532"/>
    <w:rsid w:val="009E7862"/>
    <w:rsid w:val="009F1133"/>
    <w:rsid w:val="009F1B13"/>
    <w:rsid w:val="009F2941"/>
    <w:rsid w:val="009F4F53"/>
    <w:rsid w:val="009F50ED"/>
    <w:rsid w:val="009F5B5A"/>
    <w:rsid w:val="009F66CC"/>
    <w:rsid w:val="009F6B07"/>
    <w:rsid w:val="00A00228"/>
    <w:rsid w:val="00A003CA"/>
    <w:rsid w:val="00A00853"/>
    <w:rsid w:val="00A01AFF"/>
    <w:rsid w:val="00A0252F"/>
    <w:rsid w:val="00A02A93"/>
    <w:rsid w:val="00A03104"/>
    <w:rsid w:val="00A04705"/>
    <w:rsid w:val="00A05646"/>
    <w:rsid w:val="00A0577D"/>
    <w:rsid w:val="00A074D4"/>
    <w:rsid w:val="00A112FF"/>
    <w:rsid w:val="00A11C17"/>
    <w:rsid w:val="00A11F33"/>
    <w:rsid w:val="00A132B1"/>
    <w:rsid w:val="00A1653C"/>
    <w:rsid w:val="00A16875"/>
    <w:rsid w:val="00A1769E"/>
    <w:rsid w:val="00A17A1F"/>
    <w:rsid w:val="00A207BF"/>
    <w:rsid w:val="00A20A05"/>
    <w:rsid w:val="00A21A20"/>
    <w:rsid w:val="00A227D4"/>
    <w:rsid w:val="00A23159"/>
    <w:rsid w:val="00A23E88"/>
    <w:rsid w:val="00A24738"/>
    <w:rsid w:val="00A25907"/>
    <w:rsid w:val="00A25EEA"/>
    <w:rsid w:val="00A264F5"/>
    <w:rsid w:val="00A26752"/>
    <w:rsid w:val="00A269EE"/>
    <w:rsid w:val="00A27649"/>
    <w:rsid w:val="00A27D61"/>
    <w:rsid w:val="00A30663"/>
    <w:rsid w:val="00A3098C"/>
    <w:rsid w:val="00A32BD7"/>
    <w:rsid w:val="00A338F4"/>
    <w:rsid w:val="00A3572A"/>
    <w:rsid w:val="00A35A91"/>
    <w:rsid w:val="00A35E96"/>
    <w:rsid w:val="00A37601"/>
    <w:rsid w:val="00A37668"/>
    <w:rsid w:val="00A405D4"/>
    <w:rsid w:val="00A40D88"/>
    <w:rsid w:val="00A41217"/>
    <w:rsid w:val="00A436B8"/>
    <w:rsid w:val="00A438EF"/>
    <w:rsid w:val="00A43A12"/>
    <w:rsid w:val="00A43EF5"/>
    <w:rsid w:val="00A450B5"/>
    <w:rsid w:val="00A45245"/>
    <w:rsid w:val="00A461DF"/>
    <w:rsid w:val="00A53204"/>
    <w:rsid w:val="00A548CE"/>
    <w:rsid w:val="00A60586"/>
    <w:rsid w:val="00A62946"/>
    <w:rsid w:val="00A62E58"/>
    <w:rsid w:val="00A63574"/>
    <w:rsid w:val="00A6357B"/>
    <w:rsid w:val="00A635DA"/>
    <w:rsid w:val="00A660B8"/>
    <w:rsid w:val="00A67146"/>
    <w:rsid w:val="00A6715F"/>
    <w:rsid w:val="00A7087C"/>
    <w:rsid w:val="00A72143"/>
    <w:rsid w:val="00A724A7"/>
    <w:rsid w:val="00A73B82"/>
    <w:rsid w:val="00A73CFD"/>
    <w:rsid w:val="00A74277"/>
    <w:rsid w:val="00A74A30"/>
    <w:rsid w:val="00A75BA3"/>
    <w:rsid w:val="00A75F9E"/>
    <w:rsid w:val="00A76BF5"/>
    <w:rsid w:val="00A772C2"/>
    <w:rsid w:val="00A81422"/>
    <w:rsid w:val="00A81548"/>
    <w:rsid w:val="00A81A0F"/>
    <w:rsid w:val="00A81D93"/>
    <w:rsid w:val="00A83B1D"/>
    <w:rsid w:val="00A83E2F"/>
    <w:rsid w:val="00A841E9"/>
    <w:rsid w:val="00A84BFB"/>
    <w:rsid w:val="00A85EB8"/>
    <w:rsid w:val="00A861F9"/>
    <w:rsid w:val="00A86F6B"/>
    <w:rsid w:val="00A873D5"/>
    <w:rsid w:val="00A87CA6"/>
    <w:rsid w:val="00A9207E"/>
    <w:rsid w:val="00A92CC0"/>
    <w:rsid w:val="00A94F0D"/>
    <w:rsid w:val="00A966D3"/>
    <w:rsid w:val="00A96772"/>
    <w:rsid w:val="00A97AD5"/>
    <w:rsid w:val="00AA1F30"/>
    <w:rsid w:val="00AA28C7"/>
    <w:rsid w:val="00AA2BD7"/>
    <w:rsid w:val="00AA2BED"/>
    <w:rsid w:val="00AA3EC2"/>
    <w:rsid w:val="00AA4C26"/>
    <w:rsid w:val="00AA550E"/>
    <w:rsid w:val="00AA5C25"/>
    <w:rsid w:val="00AA5DB4"/>
    <w:rsid w:val="00AA731C"/>
    <w:rsid w:val="00AB1F3F"/>
    <w:rsid w:val="00AB257D"/>
    <w:rsid w:val="00AB27E6"/>
    <w:rsid w:val="00AB2A52"/>
    <w:rsid w:val="00AB39EF"/>
    <w:rsid w:val="00AB3C18"/>
    <w:rsid w:val="00AB403F"/>
    <w:rsid w:val="00AB7205"/>
    <w:rsid w:val="00AB7A0F"/>
    <w:rsid w:val="00AB7A34"/>
    <w:rsid w:val="00AC0DB9"/>
    <w:rsid w:val="00AC0F90"/>
    <w:rsid w:val="00AC38AC"/>
    <w:rsid w:val="00AC4FE9"/>
    <w:rsid w:val="00AC595B"/>
    <w:rsid w:val="00AC78EC"/>
    <w:rsid w:val="00AC7F2D"/>
    <w:rsid w:val="00AD14BC"/>
    <w:rsid w:val="00AD1D45"/>
    <w:rsid w:val="00AD2793"/>
    <w:rsid w:val="00AD2E60"/>
    <w:rsid w:val="00AD4A01"/>
    <w:rsid w:val="00AD5D3A"/>
    <w:rsid w:val="00AD62FE"/>
    <w:rsid w:val="00AD6758"/>
    <w:rsid w:val="00AD6CE8"/>
    <w:rsid w:val="00AE034F"/>
    <w:rsid w:val="00AE15A7"/>
    <w:rsid w:val="00AE1C80"/>
    <w:rsid w:val="00AE22B6"/>
    <w:rsid w:val="00AE2CBF"/>
    <w:rsid w:val="00AE31DF"/>
    <w:rsid w:val="00AE3814"/>
    <w:rsid w:val="00AE4456"/>
    <w:rsid w:val="00AE58BE"/>
    <w:rsid w:val="00AE5BBD"/>
    <w:rsid w:val="00AE70CB"/>
    <w:rsid w:val="00AE72B9"/>
    <w:rsid w:val="00AF1197"/>
    <w:rsid w:val="00AF1407"/>
    <w:rsid w:val="00AF2679"/>
    <w:rsid w:val="00AF2BEC"/>
    <w:rsid w:val="00AF3AAF"/>
    <w:rsid w:val="00AF4C3E"/>
    <w:rsid w:val="00AF500F"/>
    <w:rsid w:val="00AF5264"/>
    <w:rsid w:val="00AF53B4"/>
    <w:rsid w:val="00AF58F6"/>
    <w:rsid w:val="00AF61B5"/>
    <w:rsid w:val="00AF7C60"/>
    <w:rsid w:val="00B01099"/>
    <w:rsid w:val="00B02284"/>
    <w:rsid w:val="00B05569"/>
    <w:rsid w:val="00B060E3"/>
    <w:rsid w:val="00B063E3"/>
    <w:rsid w:val="00B06ECC"/>
    <w:rsid w:val="00B06F68"/>
    <w:rsid w:val="00B1002B"/>
    <w:rsid w:val="00B1151C"/>
    <w:rsid w:val="00B11644"/>
    <w:rsid w:val="00B119B0"/>
    <w:rsid w:val="00B12D8F"/>
    <w:rsid w:val="00B12E5A"/>
    <w:rsid w:val="00B130D4"/>
    <w:rsid w:val="00B13CF5"/>
    <w:rsid w:val="00B14818"/>
    <w:rsid w:val="00B1522E"/>
    <w:rsid w:val="00B16197"/>
    <w:rsid w:val="00B163EA"/>
    <w:rsid w:val="00B17800"/>
    <w:rsid w:val="00B20BFE"/>
    <w:rsid w:val="00B2138E"/>
    <w:rsid w:val="00B21558"/>
    <w:rsid w:val="00B21655"/>
    <w:rsid w:val="00B241F7"/>
    <w:rsid w:val="00B25657"/>
    <w:rsid w:val="00B258E1"/>
    <w:rsid w:val="00B26879"/>
    <w:rsid w:val="00B278AF"/>
    <w:rsid w:val="00B3009F"/>
    <w:rsid w:val="00B30D22"/>
    <w:rsid w:val="00B31468"/>
    <w:rsid w:val="00B322DD"/>
    <w:rsid w:val="00B3246C"/>
    <w:rsid w:val="00B32611"/>
    <w:rsid w:val="00B32E95"/>
    <w:rsid w:val="00B33149"/>
    <w:rsid w:val="00B349D3"/>
    <w:rsid w:val="00B36ABF"/>
    <w:rsid w:val="00B37333"/>
    <w:rsid w:val="00B37BB2"/>
    <w:rsid w:val="00B41052"/>
    <w:rsid w:val="00B4181E"/>
    <w:rsid w:val="00B41DB9"/>
    <w:rsid w:val="00B4515A"/>
    <w:rsid w:val="00B4671E"/>
    <w:rsid w:val="00B506C5"/>
    <w:rsid w:val="00B51A73"/>
    <w:rsid w:val="00B51FE3"/>
    <w:rsid w:val="00B54710"/>
    <w:rsid w:val="00B55610"/>
    <w:rsid w:val="00B55809"/>
    <w:rsid w:val="00B55DB3"/>
    <w:rsid w:val="00B55E39"/>
    <w:rsid w:val="00B56628"/>
    <w:rsid w:val="00B566C3"/>
    <w:rsid w:val="00B568EE"/>
    <w:rsid w:val="00B57C68"/>
    <w:rsid w:val="00B60A7E"/>
    <w:rsid w:val="00B60E9D"/>
    <w:rsid w:val="00B62B16"/>
    <w:rsid w:val="00B6474F"/>
    <w:rsid w:val="00B64ED8"/>
    <w:rsid w:val="00B64FD4"/>
    <w:rsid w:val="00B653B1"/>
    <w:rsid w:val="00B6639E"/>
    <w:rsid w:val="00B664CF"/>
    <w:rsid w:val="00B702B2"/>
    <w:rsid w:val="00B70E8B"/>
    <w:rsid w:val="00B71F12"/>
    <w:rsid w:val="00B7206A"/>
    <w:rsid w:val="00B7260A"/>
    <w:rsid w:val="00B72EE8"/>
    <w:rsid w:val="00B7558D"/>
    <w:rsid w:val="00B76CE0"/>
    <w:rsid w:val="00B77AF7"/>
    <w:rsid w:val="00B804DE"/>
    <w:rsid w:val="00B8227B"/>
    <w:rsid w:val="00B8251D"/>
    <w:rsid w:val="00B84B58"/>
    <w:rsid w:val="00B87545"/>
    <w:rsid w:val="00B87B39"/>
    <w:rsid w:val="00B91E11"/>
    <w:rsid w:val="00B92107"/>
    <w:rsid w:val="00B92859"/>
    <w:rsid w:val="00B93B92"/>
    <w:rsid w:val="00B93E31"/>
    <w:rsid w:val="00B95108"/>
    <w:rsid w:val="00B95503"/>
    <w:rsid w:val="00B9616C"/>
    <w:rsid w:val="00B96224"/>
    <w:rsid w:val="00B968C1"/>
    <w:rsid w:val="00BA0F6B"/>
    <w:rsid w:val="00BA1691"/>
    <w:rsid w:val="00BA1C53"/>
    <w:rsid w:val="00BA1D66"/>
    <w:rsid w:val="00BA3B24"/>
    <w:rsid w:val="00BA4B57"/>
    <w:rsid w:val="00BA66D6"/>
    <w:rsid w:val="00BA6925"/>
    <w:rsid w:val="00BA7591"/>
    <w:rsid w:val="00BA7D7D"/>
    <w:rsid w:val="00BB1C54"/>
    <w:rsid w:val="00BB216F"/>
    <w:rsid w:val="00BB42BD"/>
    <w:rsid w:val="00BB4E2B"/>
    <w:rsid w:val="00BB4F05"/>
    <w:rsid w:val="00BB5101"/>
    <w:rsid w:val="00BB6314"/>
    <w:rsid w:val="00BB7E64"/>
    <w:rsid w:val="00BC0545"/>
    <w:rsid w:val="00BC0547"/>
    <w:rsid w:val="00BC071D"/>
    <w:rsid w:val="00BC19DB"/>
    <w:rsid w:val="00BC1EAE"/>
    <w:rsid w:val="00BC21B5"/>
    <w:rsid w:val="00BC2BFF"/>
    <w:rsid w:val="00BC62C8"/>
    <w:rsid w:val="00BC7589"/>
    <w:rsid w:val="00BD01BD"/>
    <w:rsid w:val="00BD3AB1"/>
    <w:rsid w:val="00BD7F92"/>
    <w:rsid w:val="00BE250E"/>
    <w:rsid w:val="00BE36A9"/>
    <w:rsid w:val="00BE3AD3"/>
    <w:rsid w:val="00BE70DA"/>
    <w:rsid w:val="00BE74F9"/>
    <w:rsid w:val="00BE7FA3"/>
    <w:rsid w:val="00BF2A77"/>
    <w:rsid w:val="00BF4872"/>
    <w:rsid w:val="00BF4DF2"/>
    <w:rsid w:val="00BF74EB"/>
    <w:rsid w:val="00BF77B9"/>
    <w:rsid w:val="00C0272E"/>
    <w:rsid w:val="00C04E72"/>
    <w:rsid w:val="00C051FF"/>
    <w:rsid w:val="00C07178"/>
    <w:rsid w:val="00C10015"/>
    <w:rsid w:val="00C1314F"/>
    <w:rsid w:val="00C13C58"/>
    <w:rsid w:val="00C1402A"/>
    <w:rsid w:val="00C14B4D"/>
    <w:rsid w:val="00C150B4"/>
    <w:rsid w:val="00C15178"/>
    <w:rsid w:val="00C15F28"/>
    <w:rsid w:val="00C15FE5"/>
    <w:rsid w:val="00C20097"/>
    <w:rsid w:val="00C20680"/>
    <w:rsid w:val="00C213AD"/>
    <w:rsid w:val="00C217EB"/>
    <w:rsid w:val="00C232E4"/>
    <w:rsid w:val="00C26514"/>
    <w:rsid w:val="00C30587"/>
    <w:rsid w:val="00C31589"/>
    <w:rsid w:val="00C32138"/>
    <w:rsid w:val="00C32917"/>
    <w:rsid w:val="00C3314F"/>
    <w:rsid w:val="00C33368"/>
    <w:rsid w:val="00C34AD8"/>
    <w:rsid w:val="00C365C7"/>
    <w:rsid w:val="00C37341"/>
    <w:rsid w:val="00C37757"/>
    <w:rsid w:val="00C37C66"/>
    <w:rsid w:val="00C41111"/>
    <w:rsid w:val="00C41511"/>
    <w:rsid w:val="00C4277D"/>
    <w:rsid w:val="00C43B19"/>
    <w:rsid w:val="00C46350"/>
    <w:rsid w:val="00C46509"/>
    <w:rsid w:val="00C4679D"/>
    <w:rsid w:val="00C47EF5"/>
    <w:rsid w:val="00C51C41"/>
    <w:rsid w:val="00C532E7"/>
    <w:rsid w:val="00C54472"/>
    <w:rsid w:val="00C56139"/>
    <w:rsid w:val="00C60B54"/>
    <w:rsid w:val="00C61ACB"/>
    <w:rsid w:val="00C62DC4"/>
    <w:rsid w:val="00C63654"/>
    <w:rsid w:val="00C661D4"/>
    <w:rsid w:val="00C66A61"/>
    <w:rsid w:val="00C67A2F"/>
    <w:rsid w:val="00C67D9D"/>
    <w:rsid w:val="00C703DE"/>
    <w:rsid w:val="00C71927"/>
    <w:rsid w:val="00C72424"/>
    <w:rsid w:val="00C73344"/>
    <w:rsid w:val="00C73EA2"/>
    <w:rsid w:val="00C74EF0"/>
    <w:rsid w:val="00C75E1E"/>
    <w:rsid w:val="00C8280F"/>
    <w:rsid w:val="00C82B7D"/>
    <w:rsid w:val="00C83069"/>
    <w:rsid w:val="00C83BDC"/>
    <w:rsid w:val="00C83BF7"/>
    <w:rsid w:val="00C8478B"/>
    <w:rsid w:val="00C84B16"/>
    <w:rsid w:val="00C84D02"/>
    <w:rsid w:val="00C8507D"/>
    <w:rsid w:val="00C85426"/>
    <w:rsid w:val="00C85766"/>
    <w:rsid w:val="00C85F0B"/>
    <w:rsid w:val="00C8664D"/>
    <w:rsid w:val="00C86686"/>
    <w:rsid w:val="00C87013"/>
    <w:rsid w:val="00C87F5C"/>
    <w:rsid w:val="00C92564"/>
    <w:rsid w:val="00C93954"/>
    <w:rsid w:val="00C95765"/>
    <w:rsid w:val="00C961C9"/>
    <w:rsid w:val="00C964D6"/>
    <w:rsid w:val="00CA0608"/>
    <w:rsid w:val="00CA0BA0"/>
    <w:rsid w:val="00CA0D55"/>
    <w:rsid w:val="00CA0EEA"/>
    <w:rsid w:val="00CA1CB5"/>
    <w:rsid w:val="00CA3AED"/>
    <w:rsid w:val="00CA3C2B"/>
    <w:rsid w:val="00CA44A7"/>
    <w:rsid w:val="00CA5249"/>
    <w:rsid w:val="00CA5501"/>
    <w:rsid w:val="00CA621D"/>
    <w:rsid w:val="00CA702E"/>
    <w:rsid w:val="00CA7C93"/>
    <w:rsid w:val="00CA7EB8"/>
    <w:rsid w:val="00CB0AAD"/>
    <w:rsid w:val="00CB0CBA"/>
    <w:rsid w:val="00CB1084"/>
    <w:rsid w:val="00CB2594"/>
    <w:rsid w:val="00CB2B09"/>
    <w:rsid w:val="00CB3037"/>
    <w:rsid w:val="00CB3079"/>
    <w:rsid w:val="00CB31B7"/>
    <w:rsid w:val="00CB4496"/>
    <w:rsid w:val="00CB4DD4"/>
    <w:rsid w:val="00CB6737"/>
    <w:rsid w:val="00CB6935"/>
    <w:rsid w:val="00CB713F"/>
    <w:rsid w:val="00CC0666"/>
    <w:rsid w:val="00CC3094"/>
    <w:rsid w:val="00CC378A"/>
    <w:rsid w:val="00CC3DD4"/>
    <w:rsid w:val="00CC42A0"/>
    <w:rsid w:val="00CC491C"/>
    <w:rsid w:val="00CC5009"/>
    <w:rsid w:val="00CC6069"/>
    <w:rsid w:val="00CC6E1D"/>
    <w:rsid w:val="00CC7FA3"/>
    <w:rsid w:val="00CD0A47"/>
    <w:rsid w:val="00CD106A"/>
    <w:rsid w:val="00CD10AC"/>
    <w:rsid w:val="00CD2AAA"/>
    <w:rsid w:val="00CD2E21"/>
    <w:rsid w:val="00CD34EA"/>
    <w:rsid w:val="00CD38D0"/>
    <w:rsid w:val="00CD3CEC"/>
    <w:rsid w:val="00CD57B0"/>
    <w:rsid w:val="00CD6C46"/>
    <w:rsid w:val="00CD721B"/>
    <w:rsid w:val="00CD7C78"/>
    <w:rsid w:val="00CD7DDC"/>
    <w:rsid w:val="00CE03F1"/>
    <w:rsid w:val="00CE2071"/>
    <w:rsid w:val="00CE2178"/>
    <w:rsid w:val="00CE3DA8"/>
    <w:rsid w:val="00CE4CF3"/>
    <w:rsid w:val="00CE4EF1"/>
    <w:rsid w:val="00CE51B0"/>
    <w:rsid w:val="00CE541F"/>
    <w:rsid w:val="00CE5D2B"/>
    <w:rsid w:val="00CE6C46"/>
    <w:rsid w:val="00CF0C69"/>
    <w:rsid w:val="00CF0E74"/>
    <w:rsid w:val="00CF17AD"/>
    <w:rsid w:val="00CF1827"/>
    <w:rsid w:val="00CF3580"/>
    <w:rsid w:val="00CF3DC3"/>
    <w:rsid w:val="00CF5892"/>
    <w:rsid w:val="00CF5A21"/>
    <w:rsid w:val="00CF62EC"/>
    <w:rsid w:val="00CF6B29"/>
    <w:rsid w:val="00CF6FA1"/>
    <w:rsid w:val="00CF749E"/>
    <w:rsid w:val="00CF7508"/>
    <w:rsid w:val="00CF7AD0"/>
    <w:rsid w:val="00CF7B8D"/>
    <w:rsid w:val="00CF7C79"/>
    <w:rsid w:val="00CF7ED1"/>
    <w:rsid w:val="00CF7F7D"/>
    <w:rsid w:val="00D006C8"/>
    <w:rsid w:val="00D01104"/>
    <w:rsid w:val="00D01595"/>
    <w:rsid w:val="00D01944"/>
    <w:rsid w:val="00D01A86"/>
    <w:rsid w:val="00D02A6A"/>
    <w:rsid w:val="00D03A03"/>
    <w:rsid w:val="00D04C7C"/>
    <w:rsid w:val="00D05FD8"/>
    <w:rsid w:val="00D073F5"/>
    <w:rsid w:val="00D075A0"/>
    <w:rsid w:val="00D109D0"/>
    <w:rsid w:val="00D14F9B"/>
    <w:rsid w:val="00D15E30"/>
    <w:rsid w:val="00D17668"/>
    <w:rsid w:val="00D1794E"/>
    <w:rsid w:val="00D17B1F"/>
    <w:rsid w:val="00D17F7D"/>
    <w:rsid w:val="00D20FC3"/>
    <w:rsid w:val="00D21348"/>
    <w:rsid w:val="00D22CE4"/>
    <w:rsid w:val="00D22E5E"/>
    <w:rsid w:val="00D2371B"/>
    <w:rsid w:val="00D23755"/>
    <w:rsid w:val="00D23B18"/>
    <w:rsid w:val="00D241A7"/>
    <w:rsid w:val="00D24AE0"/>
    <w:rsid w:val="00D24FB9"/>
    <w:rsid w:val="00D25CAC"/>
    <w:rsid w:val="00D277CF"/>
    <w:rsid w:val="00D30468"/>
    <w:rsid w:val="00D30721"/>
    <w:rsid w:val="00D31965"/>
    <w:rsid w:val="00D31D7B"/>
    <w:rsid w:val="00D31EAA"/>
    <w:rsid w:val="00D324F1"/>
    <w:rsid w:val="00D32DD0"/>
    <w:rsid w:val="00D335F0"/>
    <w:rsid w:val="00D337AC"/>
    <w:rsid w:val="00D36F78"/>
    <w:rsid w:val="00D37B6F"/>
    <w:rsid w:val="00D45789"/>
    <w:rsid w:val="00D45BF3"/>
    <w:rsid w:val="00D45C73"/>
    <w:rsid w:val="00D45D4D"/>
    <w:rsid w:val="00D47CDB"/>
    <w:rsid w:val="00D50CB0"/>
    <w:rsid w:val="00D50E37"/>
    <w:rsid w:val="00D511F9"/>
    <w:rsid w:val="00D536FD"/>
    <w:rsid w:val="00D53D2F"/>
    <w:rsid w:val="00D54A56"/>
    <w:rsid w:val="00D54C70"/>
    <w:rsid w:val="00D570AE"/>
    <w:rsid w:val="00D60427"/>
    <w:rsid w:val="00D60986"/>
    <w:rsid w:val="00D60D15"/>
    <w:rsid w:val="00D61B20"/>
    <w:rsid w:val="00D61F14"/>
    <w:rsid w:val="00D63C1D"/>
    <w:rsid w:val="00D63F75"/>
    <w:rsid w:val="00D64856"/>
    <w:rsid w:val="00D66597"/>
    <w:rsid w:val="00D66EC2"/>
    <w:rsid w:val="00D67095"/>
    <w:rsid w:val="00D670F5"/>
    <w:rsid w:val="00D71498"/>
    <w:rsid w:val="00D71547"/>
    <w:rsid w:val="00D72D56"/>
    <w:rsid w:val="00D76D4E"/>
    <w:rsid w:val="00D776CB"/>
    <w:rsid w:val="00D77EA0"/>
    <w:rsid w:val="00D8069F"/>
    <w:rsid w:val="00D813B5"/>
    <w:rsid w:val="00D81A5A"/>
    <w:rsid w:val="00D81EB9"/>
    <w:rsid w:val="00D847A2"/>
    <w:rsid w:val="00D84CE6"/>
    <w:rsid w:val="00D8563A"/>
    <w:rsid w:val="00D85DF5"/>
    <w:rsid w:val="00D8755D"/>
    <w:rsid w:val="00D8777E"/>
    <w:rsid w:val="00D87B5F"/>
    <w:rsid w:val="00D91C39"/>
    <w:rsid w:val="00D940E0"/>
    <w:rsid w:val="00D9416B"/>
    <w:rsid w:val="00D95237"/>
    <w:rsid w:val="00D9622D"/>
    <w:rsid w:val="00D96FCE"/>
    <w:rsid w:val="00D971AE"/>
    <w:rsid w:val="00DA0B24"/>
    <w:rsid w:val="00DA10AA"/>
    <w:rsid w:val="00DA1575"/>
    <w:rsid w:val="00DA16DE"/>
    <w:rsid w:val="00DA2B7C"/>
    <w:rsid w:val="00DA2C98"/>
    <w:rsid w:val="00DA2FB6"/>
    <w:rsid w:val="00DA34F3"/>
    <w:rsid w:val="00DA37CB"/>
    <w:rsid w:val="00DA37FD"/>
    <w:rsid w:val="00DA4253"/>
    <w:rsid w:val="00DA484D"/>
    <w:rsid w:val="00DA654B"/>
    <w:rsid w:val="00DA6706"/>
    <w:rsid w:val="00DA6896"/>
    <w:rsid w:val="00DA7343"/>
    <w:rsid w:val="00DA7B5C"/>
    <w:rsid w:val="00DB082F"/>
    <w:rsid w:val="00DB0EB9"/>
    <w:rsid w:val="00DB177A"/>
    <w:rsid w:val="00DB194B"/>
    <w:rsid w:val="00DB2CA8"/>
    <w:rsid w:val="00DB3183"/>
    <w:rsid w:val="00DB64D2"/>
    <w:rsid w:val="00DB748D"/>
    <w:rsid w:val="00DC02C9"/>
    <w:rsid w:val="00DC03F7"/>
    <w:rsid w:val="00DC0622"/>
    <w:rsid w:val="00DC0842"/>
    <w:rsid w:val="00DC120A"/>
    <w:rsid w:val="00DC2E2F"/>
    <w:rsid w:val="00DC2F83"/>
    <w:rsid w:val="00DC3690"/>
    <w:rsid w:val="00DC426B"/>
    <w:rsid w:val="00DC42C4"/>
    <w:rsid w:val="00DC65C8"/>
    <w:rsid w:val="00DD0A29"/>
    <w:rsid w:val="00DD0B87"/>
    <w:rsid w:val="00DD0BBB"/>
    <w:rsid w:val="00DD117C"/>
    <w:rsid w:val="00DD283E"/>
    <w:rsid w:val="00DD6225"/>
    <w:rsid w:val="00DD7DA9"/>
    <w:rsid w:val="00DE1395"/>
    <w:rsid w:val="00DE14F6"/>
    <w:rsid w:val="00DE1C55"/>
    <w:rsid w:val="00DE3001"/>
    <w:rsid w:val="00DE4CD2"/>
    <w:rsid w:val="00DE4F2D"/>
    <w:rsid w:val="00DE586E"/>
    <w:rsid w:val="00DE5B65"/>
    <w:rsid w:val="00DE6477"/>
    <w:rsid w:val="00DE65E5"/>
    <w:rsid w:val="00DE7116"/>
    <w:rsid w:val="00DE7B2D"/>
    <w:rsid w:val="00DE7B7B"/>
    <w:rsid w:val="00DF07F9"/>
    <w:rsid w:val="00DF1720"/>
    <w:rsid w:val="00DF18F7"/>
    <w:rsid w:val="00DF44DE"/>
    <w:rsid w:val="00DF576C"/>
    <w:rsid w:val="00DF654B"/>
    <w:rsid w:val="00E00B33"/>
    <w:rsid w:val="00E00EDC"/>
    <w:rsid w:val="00E01DD8"/>
    <w:rsid w:val="00E02076"/>
    <w:rsid w:val="00E06B02"/>
    <w:rsid w:val="00E06BAF"/>
    <w:rsid w:val="00E079FD"/>
    <w:rsid w:val="00E115EC"/>
    <w:rsid w:val="00E11DDB"/>
    <w:rsid w:val="00E12ADF"/>
    <w:rsid w:val="00E138BB"/>
    <w:rsid w:val="00E14135"/>
    <w:rsid w:val="00E153E1"/>
    <w:rsid w:val="00E16558"/>
    <w:rsid w:val="00E16FCE"/>
    <w:rsid w:val="00E17DF1"/>
    <w:rsid w:val="00E20E42"/>
    <w:rsid w:val="00E21C78"/>
    <w:rsid w:val="00E23472"/>
    <w:rsid w:val="00E2351E"/>
    <w:rsid w:val="00E23FD2"/>
    <w:rsid w:val="00E265D8"/>
    <w:rsid w:val="00E26DA4"/>
    <w:rsid w:val="00E26E08"/>
    <w:rsid w:val="00E31787"/>
    <w:rsid w:val="00E325CF"/>
    <w:rsid w:val="00E330B2"/>
    <w:rsid w:val="00E34A0F"/>
    <w:rsid w:val="00E35EB6"/>
    <w:rsid w:val="00E36AD7"/>
    <w:rsid w:val="00E37CAB"/>
    <w:rsid w:val="00E4041F"/>
    <w:rsid w:val="00E40D3A"/>
    <w:rsid w:val="00E42C65"/>
    <w:rsid w:val="00E42EB2"/>
    <w:rsid w:val="00E439A6"/>
    <w:rsid w:val="00E441E5"/>
    <w:rsid w:val="00E46114"/>
    <w:rsid w:val="00E47410"/>
    <w:rsid w:val="00E4795C"/>
    <w:rsid w:val="00E47EE3"/>
    <w:rsid w:val="00E52A7F"/>
    <w:rsid w:val="00E5371D"/>
    <w:rsid w:val="00E53CFC"/>
    <w:rsid w:val="00E54B6B"/>
    <w:rsid w:val="00E5581C"/>
    <w:rsid w:val="00E558B3"/>
    <w:rsid w:val="00E5650F"/>
    <w:rsid w:val="00E56639"/>
    <w:rsid w:val="00E6086D"/>
    <w:rsid w:val="00E60DE4"/>
    <w:rsid w:val="00E61CD7"/>
    <w:rsid w:val="00E63E31"/>
    <w:rsid w:val="00E66C92"/>
    <w:rsid w:val="00E66ED1"/>
    <w:rsid w:val="00E7080F"/>
    <w:rsid w:val="00E70C5D"/>
    <w:rsid w:val="00E717C1"/>
    <w:rsid w:val="00E71AED"/>
    <w:rsid w:val="00E72390"/>
    <w:rsid w:val="00E729C2"/>
    <w:rsid w:val="00E731B9"/>
    <w:rsid w:val="00E73C38"/>
    <w:rsid w:val="00E75F18"/>
    <w:rsid w:val="00E7605C"/>
    <w:rsid w:val="00E76C52"/>
    <w:rsid w:val="00E76D3C"/>
    <w:rsid w:val="00E7701D"/>
    <w:rsid w:val="00E77090"/>
    <w:rsid w:val="00E773AF"/>
    <w:rsid w:val="00E77A87"/>
    <w:rsid w:val="00E80997"/>
    <w:rsid w:val="00E80C5D"/>
    <w:rsid w:val="00E80F4B"/>
    <w:rsid w:val="00E80F6D"/>
    <w:rsid w:val="00E817E8"/>
    <w:rsid w:val="00E82BC8"/>
    <w:rsid w:val="00E8362E"/>
    <w:rsid w:val="00E8409F"/>
    <w:rsid w:val="00E84C2C"/>
    <w:rsid w:val="00E85941"/>
    <w:rsid w:val="00E903D3"/>
    <w:rsid w:val="00E90EF4"/>
    <w:rsid w:val="00E90FA0"/>
    <w:rsid w:val="00E90FF9"/>
    <w:rsid w:val="00E91394"/>
    <w:rsid w:val="00E91F19"/>
    <w:rsid w:val="00E9222D"/>
    <w:rsid w:val="00E92332"/>
    <w:rsid w:val="00E92FC6"/>
    <w:rsid w:val="00E94603"/>
    <w:rsid w:val="00E950FF"/>
    <w:rsid w:val="00E9585F"/>
    <w:rsid w:val="00E9741E"/>
    <w:rsid w:val="00E977D6"/>
    <w:rsid w:val="00E978A2"/>
    <w:rsid w:val="00E97C8C"/>
    <w:rsid w:val="00EA1265"/>
    <w:rsid w:val="00EA25C4"/>
    <w:rsid w:val="00EA2632"/>
    <w:rsid w:val="00EA3179"/>
    <w:rsid w:val="00EA4802"/>
    <w:rsid w:val="00EA6CE1"/>
    <w:rsid w:val="00EB0095"/>
    <w:rsid w:val="00EB05D9"/>
    <w:rsid w:val="00EB0864"/>
    <w:rsid w:val="00EB0C30"/>
    <w:rsid w:val="00EB0DAE"/>
    <w:rsid w:val="00EB2635"/>
    <w:rsid w:val="00EB2CE7"/>
    <w:rsid w:val="00EB315D"/>
    <w:rsid w:val="00EB43B8"/>
    <w:rsid w:val="00EB4635"/>
    <w:rsid w:val="00EB564A"/>
    <w:rsid w:val="00EB6FA9"/>
    <w:rsid w:val="00EB717E"/>
    <w:rsid w:val="00EB790B"/>
    <w:rsid w:val="00EC0E2A"/>
    <w:rsid w:val="00EC0E8A"/>
    <w:rsid w:val="00EC1468"/>
    <w:rsid w:val="00EC2303"/>
    <w:rsid w:val="00EC44A1"/>
    <w:rsid w:val="00EC51CC"/>
    <w:rsid w:val="00EC520B"/>
    <w:rsid w:val="00EC53AA"/>
    <w:rsid w:val="00EC5B4C"/>
    <w:rsid w:val="00EC7D3F"/>
    <w:rsid w:val="00ED09B8"/>
    <w:rsid w:val="00ED0DE8"/>
    <w:rsid w:val="00ED1248"/>
    <w:rsid w:val="00ED141A"/>
    <w:rsid w:val="00ED1474"/>
    <w:rsid w:val="00ED1665"/>
    <w:rsid w:val="00ED1754"/>
    <w:rsid w:val="00ED35DC"/>
    <w:rsid w:val="00EE0169"/>
    <w:rsid w:val="00EE0949"/>
    <w:rsid w:val="00EE0BB6"/>
    <w:rsid w:val="00EE1B13"/>
    <w:rsid w:val="00EE1C50"/>
    <w:rsid w:val="00EE286A"/>
    <w:rsid w:val="00EE38CA"/>
    <w:rsid w:val="00EE6546"/>
    <w:rsid w:val="00EE700D"/>
    <w:rsid w:val="00EF11E7"/>
    <w:rsid w:val="00EF2168"/>
    <w:rsid w:val="00EF2B22"/>
    <w:rsid w:val="00EF2C35"/>
    <w:rsid w:val="00EF3CA6"/>
    <w:rsid w:val="00EF402D"/>
    <w:rsid w:val="00EF4043"/>
    <w:rsid w:val="00EF4C5B"/>
    <w:rsid w:val="00EF5D57"/>
    <w:rsid w:val="00EF73DD"/>
    <w:rsid w:val="00EF7983"/>
    <w:rsid w:val="00EF7DAC"/>
    <w:rsid w:val="00F00F8F"/>
    <w:rsid w:val="00F01293"/>
    <w:rsid w:val="00F01299"/>
    <w:rsid w:val="00F01961"/>
    <w:rsid w:val="00F019EA"/>
    <w:rsid w:val="00F02C98"/>
    <w:rsid w:val="00F02D77"/>
    <w:rsid w:val="00F03062"/>
    <w:rsid w:val="00F035F3"/>
    <w:rsid w:val="00F0363B"/>
    <w:rsid w:val="00F04F7F"/>
    <w:rsid w:val="00F050B6"/>
    <w:rsid w:val="00F052DA"/>
    <w:rsid w:val="00F06157"/>
    <w:rsid w:val="00F062E3"/>
    <w:rsid w:val="00F062F6"/>
    <w:rsid w:val="00F11934"/>
    <w:rsid w:val="00F1202A"/>
    <w:rsid w:val="00F1356F"/>
    <w:rsid w:val="00F14841"/>
    <w:rsid w:val="00F14E33"/>
    <w:rsid w:val="00F15294"/>
    <w:rsid w:val="00F157C4"/>
    <w:rsid w:val="00F16569"/>
    <w:rsid w:val="00F1666F"/>
    <w:rsid w:val="00F16B6C"/>
    <w:rsid w:val="00F17369"/>
    <w:rsid w:val="00F21C87"/>
    <w:rsid w:val="00F22764"/>
    <w:rsid w:val="00F23CC9"/>
    <w:rsid w:val="00F249F6"/>
    <w:rsid w:val="00F2570D"/>
    <w:rsid w:val="00F25C03"/>
    <w:rsid w:val="00F26046"/>
    <w:rsid w:val="00F268C1"/>
    <w:rsid w:val="00F3049D"/>
    <w:rsid w:val="00F313C2"/>
    <w:rsid w:val="00F317BA"/>
    <w:rsid w:val="00F3262E"/>
    <w:rsid w:val="00F32AFE"/>
    <w:rsid w:val="00F3390F"/>
    <w:rsid w:val="00F33B34"/>
    <w:rsid w:val="00F33E19"/>
    <w:rsid w:val="00F34064"/>
    <w:rsid w:val="00F34164"/>
    <w:rsid w:val="00F34530"/>
    <w:rsid w:val="00F34952"/>
    <w:rsid w:val="00F35DC2"/>
    <w:rsid w:val="00F35FD9"/>
    <w:rsid w:val="00F36E4B"/>
    <w:rsid w:val="00F36ED1"/>
    <w:rsid w:val="00F374D0"/>
    <w:rsid w:val="00F405DA"/>
    <w:rsid w:val="00F40B0A"/>
    <w:rsid w:val="00F40F5B"/>
    <w:rsid w:val="00F41050"/>
    <w:rsid w:val="00F4122B"/>
    <w:rsid w:val="00F4217E"/>
    <w:rsid w:val="00F42D84"/>
    <w:rsid w:val="00F43E85"/>
    <w:rsid w:val="00F44208"/>
    <w:rsid w:val="00F4437B"/>
    <w:rsid w:val="00F45C3E"/>
    <w:rsid w:val="00F45E49"/>
    <w:rsid w:val="00F45E4A"/>
    <w:rsid w:val="00F465AC"/>
    <w:rsid w:val="00F47D54"/>
    <w:rsid w:val="00F514EC"/>
    <w:rsid w:val="00F51DD0"/>
    <w:rsid w:val="00F52430"/>
    <w:rsid w:val="00F52770"/>
    <w:rsid w:val="00F52C1A"/>
    <w:rsid w:val="00F52D0E"/>
    <w:rsid w:val="00F53146"/>
    <w:rsid w:val="00F5314E"/>
    <w:rsid w:val="00F53868"/>
    <w:rsid w:val="00F53EB8"/>
    <w:rsid w:val="00F57E5A"/>
    <w:rsid w:val="00F60B7B"/>
    <w:rsid w:val="00F61943"/>
    <w:rsid w:val="00F61A8F"/>
    <w:rsid w:val="00F62E42"/>
    <w:rsid w:val="00F63239"/>
    <w:rsid w:val="00F642EE"/>
    <w:rsid w:val="00F647CF"/>
    <w:rsid w:val="00F6504A"/>
    <w:rsid w:val="00F65CE1"/>
    <w:rsid w:val="00F67232"/>
    <w:rsid w:val="00F6725B"/>
    <w:rsid w:val="00F7087D"/>
    <w:rsid w:val="00F70C02"/>
    <w:rsid w:val="00F7125E"/>
    <w:rsid w:val="00F7203B"/>
    <w:rsid w:val="00F723C9"/>
    <w:rsid w:val="00F75D4D"/>
    <w:rsid w:val="00F75D55"/>
    <w:rsid w:val="00F75E70"/>
    <w:rsid w:val="00F77602"/>
    <w:rsid w:val="00F77E48"/>
    <w:rsid w:val="00F8181B"/>
    <w:rsid w:val="00F81C3F"/>
    <w:rsid w:val="00F829EB"/>
    <w:rsid w:val="00F838E0"/>
    <w:rsid w:val="00F839CE"/>
    <w:rsid w:val="00F83ACA"/>
    <w:rsid w:val="00F85ECD"/>
    <w:rsid w:val="00F863F1"/>
    <w:rsid w:val="00F873FF"/>
    <w:rsid w:val="00F90080"/>
    <w:rsid w:val="00F90B3E"/>
    <w:rsid w:val="00F9131B"/>
    <w:rsid w:val="00F9142B"/>
    <w:rsid w:val="00F92770"/>
    <w:rsid w:val="00F9366A"/>
    <w:rsid w:val="00F94414"/>
    <w:rsid w:val="00F94D74"/>
    <w:rsid w:val="00F96CFC"/>
    <w:rsid w:val="00F97991"/>
    <w:rsid w:val="00FA079F"/>
    <w:rsid w:val="00FA07F8"/>
    <w:rsid w:val="00FA0A6C"/>
    <w:rsid w:val="00FA168F"/>
    <w:rsid w:val="00FA2262"/>
    <w:rsid w:val="00FA229D"/>
    <w:rsid w:val="00FA2470"/>
    <w:rsid w:val="00FA27DA"/>
    <w:rsid w:val="00FA3CAF"/>
    <w:rsid w:val="00FA6757"/>
    <w:rsid w:val="00FB1960"/>
    <w:rsid w:val="00FB2662"/>
    <w:rsid w:val="00FB2B49"/>
    <w:rsid w:val="00FB4521"/>
    <w:rsid w:val="00FB5156"/>
    <w:rsid w:val="00FB5BAE"/>
    <w:rsid w:val="00FB608E"/>
    <w:rsid w:val="00FC116B"/>
    <w:rsid w:val="00FC18ED"/>
    <w:rsid w:val="00FC579B"/>
    <w:rsid w:val="00FC5B9A"/>
    <w:rsid w:val="00FC6718"/>
    <w:rsid w:val="00FC6C58"/>
    <w:rsid w:val="00FC6EAA"/>
    <w:rsid w:val="00FC78FE"/>
    <w:rsid w:val="00FD086C"/>
    <w:rsid w:val="00FD0990"/>
    <w:rsid w:val="00FD0C57"/>
    <w:rsid w:val="00FD1406"/>
    <w:rsid w:val="00FD184D"/>
    <w:rsid w:val="00FD58F0"/>
    <w:rsid w:val="00FD602E"/>
    <w:rsid w:val="00FD6239"/>
    <w:rsid w:val="00FD6300"/>
    <w:rsid w:val="00FD7A95"/>
    <w:rsid w:val="00FE08D6"/>
    <w:rsid w:val="00FE09BF"/>
    <w:rsid w:val="00FE141E"/>
    <w:rsid w:val="00FE2024"/>
    <w:rsid w:val="00FE2329"/>
    <w:rsid w:val="00FE28EC"/>
    <w:rsid w:val="00FE2FF2"/>
    <w:rsid w:val="00FE3673"/>
    <w:rsid w:val="00FE384E"/>
    <w:rsid w:val="00FE3855"/>
    <w:rsid w:val="00FE3EE0"/>
    <w:rsid w:val="00FE48E1"/>
    <w:rsid w:val="00FE5FFD"/>
    <w:rsid w:val="00FE64B9"/>
    <w:rsid w:val="00FF12A1"/>
    <w:rsid w:val="00FF1479"/>
    <w:rsid w:val="00FF1F04"/>
    <w:rsid w:val="00FF228B"/>
    <w:rsid w:val="00FF2358"/>
    <w:rsid w:val="00FF504F"/>
    <w:rsid w:val="00FF7ECF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0B5"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2646E"/>
    <w:pPr>
      <w:keepNext/>
      <w:spacing w:before="100" w:after="10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2646E"/>
    <w:pPr>
      <w:keepNext/>
      <w:spacing w:before="100" w:after="10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57AC2"/>
    <w:pPr>
      <w:keepNext/>
      <w:spacing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rsid w:val="00B21655"/>
    <w:pPr>
      <w:keepNext/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rsid w:val="00B21655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B21655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B21655"/>
    <w:pPr>
      <w:keepNext/>
      <w:jc w:val="right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B21655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EB0864"/>
    <w:pPr>
      <w:tabs>
        <w:tab w:val="num" w:pos="0"/>
      </w:tabs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B21655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semiHidden/>
    <w:rsid w:val="00B21655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rsid w:val="00B21655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rsid w:val="00B21655"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rsid w:val="00B21655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rsid w:val="00B21655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uiPriority w:val="39"/>
    <w:rsid w:val="00B21655"/>
    <w:pPr>
      <w:ind w:left="600"/>
    </w:pPr>
    <w:rPr>
      <w:szCs w:val="21"/>
    </w:rPr>
  </w:style>
  <w:style w:type="character" w:styleId="Hipervnculo">
    <w:name w:val="Hyperlink"/>
    <w:basedOn w:val="Fuentedeprrafopredeter"/>
    <w:uiPriority w:val="99"/>
    <w:rsid w:val="00B21655"/>
    <w:rPr>
      <w:color w:val="0000FF"/>
      <w:u w:val="single"/>
    </w:rPr>
  </w:style>
  <w:style w:type="paragraph" w:styleId="Epgrafe">
    <w:name w:val="caption"/>
    <w:basedOn w:val="Normal"/>
    <w:next w:val="Normal"/>
    <w:qFormat/>
    <w:rsid w:val="00A6715F"/>
    <w:pPr>
      <w:spacing w:before="60" w:after="60"/>
      <w:jc w:val="center"/>
    </w:pPr>
    <w:rPr>
      <w:b/>
      <w:bCs/>
      <w:sz w:val="16"/>
      <w:szCs w:val="20"/>
    </w:rPr>
  </w:style>
  <w:style w:type="paragraph" w:styleId="Textonotapie">
    <w:name w:val="footnote text"/>
    <w:basedOn w:val="Normal"/>
    <w:semiHidden/>
    <w:rsid w:val="00B21655"/>
    <w:rPr>
      <w:sz w:val="16"/>
      <w:szCs w:val="20"/>
    </w:rPr>
  </w:style>
  <w:style w:type="character" w:styleId="Refdenotaalpie">
    <w:name w:val="footnote reference"/>
    <w:basedOn w:val="Fuentedeprrafopredeter"/>
    <w:semiHidden/>
    <w:rsid w:val="00B21655"/>
    <w:rPr>
      <w:vertAlign w:val="superscript"/>
    </w:rPr>
  </w:style>
  <w:style w:type="paragraph" w:styleId="Tabladeilustraciones">
    <w:name w:val="table of figures"/>
    <w:basedOn w:val="Normal"/>
    <w:next w:val="Normal"/>
    <w:semiHidden/>
    <w:rsid w:val="00B21655"/>
    <w:pPr>
      <w:ind w:left="400" w:hanging="400"/>
    </w:pPr>
    <w:rPr>
      <w:smallCaps/>
    </w:rPr>
  </w:style>
  <w:style w:type="character" w:styleId="Refdecomentario">
    <w:name w:val="annotation reference"/>
    <w:basedOn w:val="Fuentedeprrafopredeter"/>
    <w:semiHidden/>
    <w:rsid w:val="00B21655"/>
    <w:rPr>
      <w:sz w:val="16"/>
      <w:szCs w:val="16"/>
    </w:rPr>
  </w:style>
  <w:style w:type="paragraph" w:styleId="Textocomentario">
    <w:name w:val="annotation text"/>
    <w:basedOn w:val="Normal"/>
    <w:semiHidden/>
    <w:rsid w:val="00B21655"/>
    <w:rPr>
      <w:szCs w:val="20"/>
    </w:rPr>
  </w:style>
  <w:style w:type="paragraph" w:styleId="TDC5">
    <w:name w:val="toc 5"/>
    <w:basedOn w:val="Normal"/>
    <w:next w:val="Normal"/>
    <w:autoRedefine/>
    <w:uiPriority w:val="39"/>
    <w:rsid w:val="00B21655"/>
    <w:pPr>
      <w:ind w:left="800"/>
    </w:pPr>
  </w:style>
  <w:style w:type="paragraph" w:styleId="TDC6">
    <w:name w:val="toc 6"/>
    <w:basedOn w:val="Normal"/>
    <w:next w:val="Normal"/>
    <w:autoRedefine/>
    <w:uiPriority w:val="39"/>
    <w:rsid w:val="00B21655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B21655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B21655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B21655"/>
    <w:pPr>
      <w:ind w:left="1600"/>
    </w:pPr>
  </w:style>
  <w:style w:type="paragraph" w:styleId="Textoindependiente">
    <w:name w:val="Body Text"/>
    <w:basedOn w:val="Normal"/>
    <w:semiHidden/>
    <w:rsid w:val="00B21655"/>
    <w:rPr>
      <w:szCs w:val="20"/>
    </w:rPr>
  </w:style>
  <w:style w:type="paragraph" w:customStyle="1" w:styleId="NormalStd">
    <w:name w:val="Normal Std"/>
    <w:basedOn w:val="Normal"/>
    <w:rsid w:val="00B21655"/>
    <w:pPr>
      <w:jc w:val="left"/>
    </w:pPr>
    <w:rPr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8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859"/>
    <w:rPr>
      <w:rFonts w:ascii="Tahoma" w:hAnsi="Tahoma" w:cs="Tahoma"/>
      <w:sz w:val="16"/>
      <w:szCs w:val="16"/>
      <w:lang w:eastAsia="en-US"/>
    </w:rPr>
  </w:style>
  <w:style w:type="paragraph" w:customStyle="1" w:styleId="Prrafodelista1">
    <w:name w:val="Párrafo de lista1"/>
    <w:basedOn w:val="Normal"/>
    <w:uiPriority w:val="34"/>
    <w:qFormat/>
    <w:rsid w:val="00282088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41E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41E9"/>
    <w:rPr>
      <w:rFonts w:ascii="Arial" w:hAnsi="Arial"/>
      <w:szCs w:val="24"/>
      <w:lang w:eastAsia="en-US"/>
    </w:rPr>
  </w:style>
  <w:style w:type="paragraph" w:customStyle="1" w:styleId="puntos">
    <w:name w:val="puntos"/>
    <w:basedOn w:val="Normal"/>
    <w:rsid w:val="00B664CF"/>
    <w:pPr>
      <w:overflowPunct w:val="0"/>
      <w:autoSpaceDE w:val="0"/>
      <w:autoSpaceDN w:val="0"/>
      <w:adjustRightInd w:val="0"/>
      <w:ind w:left="3119" w:hanging="2552"/>
      <w:textAlignment w:val="baseline"/>
    </w:pPr>
    <w:rPr>
      <w:rFonts w:ascii="Times New Roman" w:hAnsi="Times New Roman"/>
      <w:szCs w:val="20"/>
      <w:lang w:val="es-ES_tradnl" w:eastAsia="es-ES"/>
    </w:rPr>
  </w:style>
  <w:style w:type="character" w:customStyle="1" w:styleId="EstiloCorreo421">
    <w:name w:val="EstiloCorreo421"/>
    <w:basedOn w:val="Fuentedeprrafopredeter"/>
    <w:semiHidden/>
    <w:rsid w:val="00EB0DAE"/>
    <w:rPr>
      <w:rFonts w:ascii="Arial" w:hAnsi="Arial" w:cs="Arial"/>
      <w:color w:val="auto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9210B"/>
    <w:rPr>
      <w:b/>
      <w:bCs/>
    </w:rPr>
  </w:style>
  <w:style w:type="character" w:styleId="Nmerodepgina">
    <w:name w:val="page number"/>
    <w:basedOn w:val="Fuentedeprrafopredeter"/>
    <w:rsid w:val="00D670F5"/>
  </w:style>
  <w:style w:type="character" w:styleId="Hipervnculovisitado">
    <w:name w:val="FollowedHyperlink"/>
    <w:basedOn w:val="Fuentedeprrafopredeter"/>
    <w:rsid w:val="00C33368"/>
    <w:rPr>
      <w:color w:val="800080"/>
      <w:u w:val="single"/>
    </w:rPr>
  </w:style>
  <w:style w:type="paragraph" w:customStyle="1" w:styleId="puntos1">
    <w:name w:val="puntos1"/>
    <w:basedOn w:val="Normal"/>
    <w:rsid w:val="002C299B"/>
    <w:pPr>
      <w:ind w:left="851" w:hanging="283"/>
    </w:pPr>
    <w:rPr>
      <w:rFonts w:ascii="Times New Roman" w:hAnsi="Times New Roman"/>
      <w:sz w:val="16"/>
      <w:szCs w:val="20"/>
      <w:lang w:eastAsia="es-ES"/>
    </w:rPr>
  </w:style>
  <w:style w:type="paragraph" w:customStyle="1" w:styleId="puntos2">
    <w:name w:val="puntos2"/>
    <w:basedOn w:val="Normal"/>
    <w:rsid w:val="002C299B"/>
    <w:pPr>
      <w:ind w:left="1134" w:hanging="283"/>
    </w:pPr>
    <w:rPr>
      <w:rFonts w:ascii="Times New Roman" w:hAnsi="Times New Roman"/>
      <w:sz w:val="16"/>
      <w:szCs w:val="20"/>
      <w:lang w:eastAsia="es-ES"/>
    </w:rPr>
  </w:style>
  <w:style w:type="paragraph" w:customStyle="1" w:styleId="Serie">
    <w:name w:val="Serie"/>
    <w:basedOn w:val="Normal"/>
    <w:rsid w:val="002C299B"/>
    <w:pPr>
      <w:numPr>
        <w:numId w:val="1"/>
      </w:numPr>
    </w:pPr>
    <w:rPr>
      <w:rFonts w:ascii="Verdana" w:hAnsi="Verdana"/>
      <w:sz w:val="16"/>
      <w:szCs w:val="20"/>
      <w:lang w:eastAsia="es-ES"/>
    </w:rPr>
  </w:style>
  <w:style w:type="paragraph" w:customStyle="1" w:styleId="codigo">
    <w:name w:val="codigo"/>
    <w:basedOn w:val="Normal"/>
    <w:rsid w:val="008F3DDE"/>
    <w:pPr>
      <w:autoSpaceDE w:val="0"/>
      <w:autoSpaceDN w:val="0"/>
      <w:adjustRightInd w:val="0"/>
      <w:spacing w:before="120"/>
    </w:pPr>
    <w:rPr>
      <w:rFonts w:ascii="Times New Roman" w:hAnsi="Times New Roman"/>
      <w:b/>
      <w:bCs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7127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003CA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0B5"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2646E"/>
    <w:pPr>
      <w:keepNext/>
      <w:spacing w:before="100" w:after="10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2646E"/>
    <w:pPr>
      <w:keepNext/>
      <w:spacing w:before="100" w:after="10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57AC2"/>
    <w:pPr>
      <w:keepNext/>
      <w:spacing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rsid w:val="00B21655"/>
    <w:pPr>
      <w:keepNext/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rsid w:val="00B21655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B21655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B21655"/>
    <w:pPr>
      <w:keepNext/>
      <w:jc w:val="right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B21655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EB0864"/>
    <w:pPr>
      <w:tabs>
        <w:tab w:val="num" w:pos="0"/>
      </w:tabs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B21655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semiHidden/>
    <w:rsid w:val="00B21655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rsid w:val="00B21655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rsid w:val="00B21655"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rsid w:val="00B21655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rsid w:val="00B21655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uiPriority w:val="39"/>
    <w:rsid w:val="00B21655"/>
    <w:pPr>
      <w:ind w:left="600"/>
    </w:pPr>
    <w:rPr>
      <w:szCs w:val="21"/>
    </w:rPr>
  </w:style>
  <w:style w:type="character" w:styleId="Hipervnculo">
    <w:name w:val="Hyperlink"/>
    <w:basedOn w:val="Fuentedeprrafopredeter"/>
    <w:uiPriority w:val="99"/>
    <w:rsid w:val="00B21655"/>
    <w:rPr>
      <w:color w:val="0000FF"/>
      <w:u w:val="single"/>
    </w:rPr>
  </w:style>
  <w:style w:type="paragraph" w:styleId="Epgrafe">
    <w:name w:val="caption"/>
    <w:basedOn w:val="Normal"/>
    <w:next w:val="Normal"/>
    <w:qFormat/>
    <w:rsid w:val="00A6715F"/>
    <w:pPr>
      <w:spacing w:before="60" w:after="60"/>
      <w:jc w:val="center"/>
    </w:pPr>
    <w:rPr>
      <w:b/>
      <w:bCs/>
      <w:sz w:val="16"/>
      <w:szCs w:val="20"/>
    </w:rPr>
  </w:style>
  <w:style w:type="paragraph" w:styleId="Textonotapie">
    <w:name w:val="footnote text"/>
    <w:basedOn w:val="Normal"/>
    <w:semiHidden/>
    <w:rsid w:val="00B21655"/>
    <w:rPr>
      <w:sz w:val="16"/>
      <w:szCs w:val="20"/>
    </w:rPr>
  </w:style>
  <w:style w:type="character" w:styleId="Refdenotaalpie">
    <w:name w:val="footnote reference"/>
    <w:basedOn w:val="Fuentedeprrafopredeter"/>
    <w:semiHidden/>
    <w:rsid w:val="00B21655"/>
    <w:rPr>
      <w:vertAlign w:val="superscript"/>
    </w:rPr>
  </w:style>
  <w:style w:type="paragraph" w:styleId="Tabladeilustraciones">
    <w:name w:val="table of figures"/>
    <w:basedOn w:val="Normal"/>
    <w:next w:val="Normal"/>
    <w:semiHidden/>
    <w:rsid w:val="00B21655"/>
    <w:pPr>
      <w:ind w:left="400" w:hanging="400"/>
    </w:pPr>
    <w:rPr>
      <w:smallCaps/>
    </w:rPr>
  </w:style>
  <w:style w:type="character" w:styleId="Refdecomentario">
    <w:name w:val="annotation reference"/>
    <w:basedOn w:val="Fuentedeprrafopredeter"/>
    <w:semiHidden/>
    <w:rsid w:val="00B21655"/>
    <w:rPr>
      <w:sz w:val="16"/>
      <w:szCs w:val="16"/>
    </w:rPr>
  </w:style>
  <w:style w:type="paragraph" w:styleId="Textocomentario">
    <w:name w:val="annotation text"/>
    <w:basedOn w:val="Normal"/>
    <w:semiHidden/>
    <w:rsid w:val="00B21655"/>
    <w:rPr>
      <w:szCs w:val="20"/>
    </w:rPr>
  </w:style>
  <w:style w:type="paragraph" w:styleId="TDC5">
    <w:name w:val="toc 5"/>
    <w:basedOn w:val="Normal"/>
    <w:next w:val="Normal"/>
    <w:autoRedefine/>
    <w:uiPriority w:val="39"/>
    <w:rsid w:val="00B21655"/>
    <w:pPr>
      <w:ind w:left="800"/>
    </w:pPr>
  </w:style>
  <w:style w:type="paragraph" w:styleId="TDC6">
    <w:name w:val="toc 6"/>
    <w:basedOn w:val="Normal"/>
    <w:next w:val="Normal"/>
    <w:autoRedefine/>
    <w:uiPriority w:val="39"/>
    <w:rsid w:val="00B21655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B21655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B21655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B21655"/>
    <w:pPr>
      <w:ind w:left="1600"/>
    </w:pPr>
  </w:style>
  <w:style w:type="paragraph" w:styleId="Textoindependiente">
    <w:name w:val="Body Text"/>
    <w:basedOn w:val="Normal"/>
    <w:semiHidden/>
    <w:rsid w:val="00B21655"/>
    <w:rPr>
      <w:szCs w:val="20"/>
    </w:rPr>
  </w:style>
  <w:style w:type="paragraph" w:customStyle="1" w:styleId="NormalStd">
    <w:name w:val="Normal Std"/>
    <w:basedOn w:val="Normal"/>
    <w:rsid w:val="00B21655"/>
    <w:pPr>
      <w:jc w:val="left"/>
    </w:pPr>
    <w:rPr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8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859"/>
    <w:rPr>
      <w:rFonts w:ascii="Tahoma" w:hAnsi="Tahoma" w:cs="Tahoma"/>
      <w:sz w:val="16"/>
      <w:szCs w:val="16"/>
      <w:lang w:eastAsia="en-US"/>
    </w:rPr>
  </w:style>
  <w:style w:type="paragraph" w:customStyle="1" w:styleId="Prrafodelista1">
    <w:name w:val="Párrafo de lista1"/>
    <w:basedOn w:val="Normal"/>
    <w:uiPriority w:val="34"/>
    <w:qFormat/>
    <w:rsid w:val="00282088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41E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41E9"/>
    <w:rPr>
      <w:rFonts w:ascii="Arial" w:hAnsi="Arial"/>
      <w:szCs w:val="24"/>
      <w:lang w:eastAsia="en-US"/>
    </w:rPr>
  </w:style>
  <w:style w:type="paragraph" w:customStyle="1" w:styleId="puntos">
    <w:name w:val="puntos"/>
    <w:basedOn w:val="Normal"/>
    <w:rsid w:val="00B664CF"/>
    <w:pPr>
      <w:overflowPunct w:val="0"/>
      <w:autoSpaceDE w:val="0"/>
      <w:autoSpaceDN w:val="0"/>
      <w:adjustRightInd w:val="0"/>
      <w:ind w:left="3119" w:hanging="2552"/>
      <w:textAlignment w:val="baseline"/>
    </w:pPr>
    <w:rPr>
      <w:rFonts w:ascii="Times New Roman" w:hAnsi="Times New Roman"/>
      <w:szCs w:val="20"/>
      <w:lang w:val="es-ES_tradnl" w:eastAsia="es-ES"/>
    </w:rPr>
  </w:style>
  <w:style w:type="character" w:customStyle="1" w:styleId="EstiloCorreo421">
    <w:name w:val="EstiloCorreo421"/>
    <w:basedOn w:val="Fuentedeprrafopredeter"/>
    <w:semiHidden/>
    <w:rsid w:val="00EB0DAE"/>
    <w:rPr>
      <w:rFonts w:ascii="Arial" w:hAnsi="Arial" w:cs="Arial"/>
      <w:color w:val="auto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9210B"/>
    <w:rPr>
      <w:b/>
      <w:bCs/>
    </w:rPr>
  </w:style>
  <w:style w:type="character" w:styleId="Nmerodepgina">
    <w:name w:val="page number"/>
    <w:basedOn w:val="Fuentedeprrafopredeter"/>
    <w:rsid w:val="00D670F5"/>
  </w:style>
  <w:style w:type="character" w:styleId="Hipervnculovisitado">
    <w:name w:val="FollowedHyperlink"/>
    <w:basedOn w:val="Fuentedeprrafopredeter"/>
    <w:rsid w:val="00C33368"/>
    <w:rPr>
      <w:color w:val="800080"/>
      <w:u w:val="single"/>
    </w:rPr>
  </w:style>
  <w:style w:type="paragraph" w:customStyle="1" w:styleId="puntos1">
    <w:name w:val="puntos1"/>
    <w:basedOn w:val="Normal"/>
    <w:rsid w:val="002C299B"/>
    <w:pPr>
      <w:ind w:left="851" w:hanging="283"/>
    </w:pPr>
    <w:rPr>
      <w:rFonts w:ascii="Times New Roman" w:hAnsi="Times New Roman"/>
      <w:sz w:val="16"/>
      <w:szCs w:val="20"/>
      <w:lang w:eastAsia="es-ES"/>
    </w:rPr>
  </w:style>
  <w:style w:type="paragraph" w:customStyle="1" w:styleId="puntos2">
    <w:name w:val="puntos2"/>
    <w:basedOn w:val="Normal"/>
    <w:rsid w:val="002C299B"/>
    <w:pPr>
      <w:ind w:left="1134" w:hanging="283"/>
    </w:pPr>
    <w:rPr>
      <w:rFonts w:ascii="Times New Roman" w:hAnsi="Times New Roman"/>
      <w:sz w:val="16"/>
      <w:szCs w:val="20"/>
      <w:lang w:eastAsia="es-ES"/>
    </w:rPr>
  </w:style>
  <w:style w:type="paragraph" w:customStyle="1" w:styleId="Serie">
    <w:name w:val="Serie"/>
    <w:basedOn w:val="Normal"/>
    <w:rsid w:val="002C299B"/>
    <w:pPr>
      <w:numPr>
        <w:numId w:val="1"/>
      </w:numPr>
    </w:pPr>
    <w:rPr>
      <w:rFonts w:ascii="Verdana" w:hAnsi="Verdana"/>
      <w:sz w:val="16"/>
      <w:szCs w:val="20"/>
      <w:lang w:eastAsia="es-ES"/>
    </w:rPr>
  </w:style>
  <w:style w:type="paragraph" w:customStyle="1" w:styleId="codigo">
    <w:name w:val="codigo"/>
    <w:basedOn w:val="Normal"/>
    <w:rsid w:val="008F3DDE"/>
    <w:pPr>
      <w:autoSpaceDE w:val="0"/>
      <w:autoSpaceDN w:val="0"/>
      <w:adjustRightInd w:val="0"/>
      <w:spacing w:before="120"/>
    </w:pPr>
    <w:rPr>
      <w:rFonts w:ascii="Times New Roman" w:hAnsi="Times New Roman"/>
      <w:b/>
      <w:bCs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7127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003C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flores.TECNOLOGIA\Application%20Data\Microsoft\Templates\Documento%20Est&#225;ndar%20V200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0C77B-EF03-47B7-8071-5B6418D0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Estándar V2005</Template>
  <TotalTime>2140</TotalTime>
  <Pages>13</Pages>
  <Words>2316</Words>
  <Characters>12740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COBIS ADMIN (Seguridades - Referencias - Producto - Red)</vt:lpstr>
    </vt:vector>
  </TitlesOfParts>
  <Company>Cobiscorp</Company>
  <LinksUpToDate>false</LinksUpToDate>
  <CharactersWithSpaces>15026</CharactersWithSpaces>
  <SharedDoc>false</SharedDoc>
  <HLinks>
    <vt:vector size="108" baseType="variant">
      <vt:variant>
        <vt:i4>1179697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_Toc343342506</vt:lpwstr>
      </vt:variant>
      <vt:variant>
        <vt:i4>1179697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_Toc343342505</vt:lpwstr>
      </vt:variant>
      <vt:variant>
        <vt:i4>1179697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_Toc343342504</vt:lpwstr>
      </vt:variant>
      <vt:variant>
        <vt:i4>1179697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_Toc343342503</vt:lpwstr>
      </vt:variant>
      <vt:variant>
        <vt:i4>1179697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_Toc343342502</vt:lpwstr>
      </vt:variant>
      <vt:variant>
        <vt:i4>1179697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_Toc343342501</vt:lpwstr>
      </vt:variant>
      <vt:variant>
        <vt:i4>1179697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_Toc343342500</vt:lpwstr>
      </vt:variant>
      <vt:variant>
        <vt:i4>1769520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_Toc343342499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_Toc343342498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_Toc343342497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_Toc343342496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_Toc343342495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_Toc343342494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_Toc343342493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_Toc343342492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_Toc343342491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_Toc343342490</vt:lpwstr>
      </vt:variant>
      <vt:variant>
        <vt:i4>1703984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_Toc343342489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COBIS ADMIN (Seguridades - Referencias - Producto - Red)</dc:title>
  <dc:subject>Pruebas</dc:subject>
  <dc:creator>SGU - AAB</dc:creator>
  <cp:lastModifiedBy>Valdiviezo Tacuri Wilmer Enrique</cp:lastModifiedBy>
  <cp:revision>609</cp:revision>
  <cp:lastPrinted>2012-12-14T16:00:00Z</cp:lastPrinted>
  <dcterms:created xsi:type="dcterms:W3CDTF">2016-02-13T17:51:00Z</dcterms:created>
  <dcterms:modified xsi:type="dcterms:W3CDTF">2018-11-09T17:22:00Z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</Properties>
</file>